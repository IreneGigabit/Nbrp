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AD5C8593931B42FC9CEE83D772D54027"/>
        </w:placeholder>
      </w:sdtPr>
      <w:sdtEndPr>
        <w:rPr>
          <w:sz w:val="24"/>
          <w:szCs w:val="24"/>
        </w:rPr>
      </w:sdtEndPr>
      <w:sdtContent>
        <w:p w:rsidR="00F843F1" w:rsidRPr="00125D9A" w:rsidRDefault="00F843F1" w:rsidP="00541093">
          <w:pPr>
            <w:pStyle w:val="p0"/>
            <w:autoSpaceDN w:val="0"/>
            <w:spacing w:line="360" w:lineRule="atLeast"/>
            <w:jc w:val="center"/>
            <w:rPr>
              <w:sz w:val="44"/>
              <w:szCs w:val="44"/>
            </w:rPr>
          </w:pPr>
          <w:r w:rsidRPr="00125D9A">
            <w:rPr>
              <w:rFonts w:hint="eastAsia"/>
              <w:color w:val="000000"/>
              <w:sz w:val="44"/>
              <w:szCs w:val="44"/>
            </w:rPr>
            <w:t>【</w:t>
          </w:r>
          <w:r w:rsidRPr="001E2B8F">
            <w:rPr>
              <w:rFonts w:hint="eastAsia"/>
              <w:color w:val="000000"/>
              <w:sz w:val="44"/>
              <w:szCs w:val="44"/>
            </w:rPr>
            <w:t>發明專利改請新型專利申請書</w:t>
          </w:r>
          <w:r w:rsidRPr="00125D9A">
            <w:rPr>
              <w:rFonts w:hint="eastAsia"/>
              <w:color w:val="000000"/>
              <w:sz w:val="44"/>
              <w:szCs w:val="44"/>
            </w:rPr>
            <w:t>】</w:t>
          </w:r>
        </w:p>
        <w:p w:rsidR="00F843F1" w:rsidRPr="00125D9A" w:rsidRDefault="00F843F1" w:rsidP="00541093">
          <w:pPr>
            <w:pStyle w:val="p0"/>
            <w:autoSpaceDN w:val="0"/>
            <w:spacing w:line="360" w:lineRule="atLeast"/>
            <w:rPr>
              <w:color w:val="000000"/>
              <w:sz w:val="24"/>
              <w:szCs w:val="24"/>
            </w:rPr>
          </w:pPr>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F843F1" w:rsidRDefault="00F843F1" w:rsidP="00541093">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362C8C">
            <w:rPr>
              <w:rFonts w:ascii="新細明體" w:hAnsi="新細明體"/>
              <w:sz w:val="24"/>
              <w:szCs w:val="24"/>
            </w:rPr>
            <w:t>#seq#</w:t>
          </w:r>
          <w:bookmarkEnd w:id="1"/>
        </w:p>
        <w:p w:rsidR="00F843F1" w:rsidRPr="00362C8C" w:rsidRDefault="00F843F1" w:rsidP="00541093">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 xml:space="preserve">　</w:t>
          </w:r>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【中</w:t>
          </w:r>
          <w:r>
            <w:rPr>
              <w:rFonts w:hint="eastAsia"/>
              <w:color w:val="000000"/>
              <w:sz w:val="24"/>
              <w:szCs w:val="24"/>
            </w:rPr>
            <w:t>文新型</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新型</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9C22FC" w:rsidRPr="00362C8C" w:rsidRDefault="00F843F1" w:rsidP="00541093">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AD5C8593931B42FC9CEE83D772D54027"/>
        </w:placeholder>
      </w:sdtPr>
      <w:sdtEndPr>
        <w:rPr>
          <w:rFonts w:ascii="Times New Roman" w:hAnsi="Times New Roman"/>
          <w:color w:val="000000"/>
        </w:rPr>
      </w:sdtEndPr>
      <w:sdtContent>
        <w:p w:rsidR="009C22FC" w:rsidRPr="00362C8C" w:rsidRDefault="009C22FC" w:rsidP="00541093">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9C22FC" w:rsidRPr="00362C8C" w:rsidRDefault="009C22FC" w:rsidP="00541093">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AD5C8593931B42FC9CEE83D772D54027"/>
        </w:placeholder>
      </w:sdtPr>
      <w:sdtContent>
        <w:p w:rsidR="009C22FC" w:rsidRPr="00362C8C" w:rsidRDefault="009C22FC" w:rsidP="00541093">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9C22FC" w:rsidRPr="00362C8C" w:rsidRDefault="009C22FC" w:rsidP="00541093">
          <w:pPr>
            <w:pStyle w:val="p0"/>
            <w:autoSpaceDN w:val="0"/>
            <w:spacing w:line="360" w:lineRule="atLeast"/>
            <w:rPr>
              <w:sz w:val="24"/>
              <w:szCs w:val="24"/>
            </w:rPr>
          </w:pPr>
        </w:p>
        <w:p w:rsidR="009C22FC" w:rsidRPr="00362C8C" w:rsidRDefault="009C22FC" w:rsidP="00541093">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AD5C8593931B42FC9CEE83D772D54027"/>
        </w:placeholder>
      </w:sdtPr>
      <w:sdtEndPr>
        <w:rPr>
          <w:rFonts w:ascii="Times New Roman" w:hAnsi="Times New Roman"/>
          <w:color w:val="000000"/>
        </w:rPr>
      </w:sdtEndPr>
      <w:sdtContent>
        <w:p w:rsidR="00F843F1" w:rsidRPr="00362C8C" w:rsidRDefault="00F843F1" w:rsidP="00541093">
          <w:pPr>
            <w:pStyle w:val="aa"/>
            <w:overflowPunct w:val="0"/>
            <w:autoSpaceDE w:val="0"/>
            <w:autoSpaceDN w:val="0"/>
            <w:spacing w:line="360" w:lineRule="atLeast"/>
            <w:ind w:left="0"/>
          </w:pPr>
          <w:r>
            <w:rPr>
              <w:rFonts w:ascii="新細明體" w:hAnsi="新細明體" w:hint="eastAsia"/>
            </w:rPr>
            <w:t>【新型創作</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F843F1" w:rsidRPr="00362C8C" w:rsidRDefault="00F843F1" w:rsidP="00541093">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9C22FC" w:rsidRPr="00362C8C" w:rsidRDefault="00F843F1" w:rsidP="00541093">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AD5C8593931B42FC9CEE83D772D54027"/>
        </w:placeholder>
      </w:sdtPr>
      <w:sdtEndPr>
        <w:rPr>
          <w:rFonts w:ascii="Calibri" w:hAnsi="Calibri" w:hint="default"/>
          <w:color w:val="auto"/>
        </w:rPr>
      </w:sdtEndPr>
      <w:sdtContent>
        <w:p w:rsidR="009C22FC" w:rsidRPr="00362C8C" w:rsidRDefault="009C22FC" w:rsidP="00541093">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C22FC" w:rsidRPr="00362C8C" w:rsidRDefault="009C22FC" w:rsidP="00541093">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C22FC" w:rsidRPr="00362C8C" w:rsidRDefault="009C22FC" w:rsidP="00541093">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9C22FC" w:rsidRPr="00362C8C" w:rsidRDefault="009C22FC" w:rsidP="00541093">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C22FC" w:rsidRPr="00362C8C" w:rsidRDefault="00D00119" w:rsidP="00541093">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AD5C8593931B42FC9CEE83D772D54027"/>
        </w:placeholder>
      </w:sdtPr>
      <w:sdtEndPr>
        <w:rPr>
          <w:rFonts w:ascii="Times New Roman" w:hAnsi="Times New Roman" w:hint="default"/>
        </w:rPr>
      </w:sdtEndPr>
      <w:sdtContent>
        <w:p w:rsidR="009C22FC" w:rsidRPr="00362C8C" w:rsidRDefault="009C22FC" w:rsidP="00541093">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C22FC" w:rsidRPr="00362C8C" w:rsidRDefault="009C22FC" w:rsidP="00541093">
          <w:pPr>
            <w:pStyle w:val="p0"/>
            <w:autoSpaceDN w:val="0"/>
            <w:spacing w:line="360" w:lineRule="atLeast"/>
            <w:rPr>
              <w:sz w:val="24"/>
              <w:szCs w:val="24"/>
            </w:rPr>
          </w:pP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【中文本資訊】</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【申請專利範圍項數】　　　</w:t>
          </w:r>
          <w:r w:rsidRPr="00362C8C">
            <w:rPr>
              <w:rFonts w:hint="eastAsia"/>
              <w:color w:val="000000"/>
              <w:sz w:val="24"/>
              <w:szCs w:val="24"/>
            </w:rPr>
            <w:t>0</w:t>
          </w:r>
        </w:p>
        <w:p w:rsidR="009C22FC" w:rsidRDefault="009C22FC" w:rsidP="00541093">
          <w:pPr>
            <w:pStyle w:val="p0"/>
            <w:autoSpaceDN w:val="0"/>
            <w:spacing w:line="360" w:lineRule="atLeast"/>
            <w:rPr>
              <w:color w:val="000000"/>
              <w:sz w:val="24"/>
              <w:szCs w:val="24"/>
            </w:rPr>
          </w:pPr>
          <w:r w:rsidRPr="00362C8C">
            <w:rPr>
              <w:rFonts w:hint="eastAsia"/>
              <w:color w:val="000000"/>
              <w:sz w:val="24"/>
              <w:szCs w:val="24"/>
            </w:rPr>
            <w:lastRenderedPageBreak/>
            <w:t xml:space="preserve">　　【圖式圖數】　　　　　　　</w:t>
          </w:r>
          <w:r w:rsidRPr="00362C8C">
            <w:rPr>
              <w:rFonts w:hint="eastAsia"/>
              <w:color w:val="000000"/>
              <w:sz w:val="24"/>
              <w:szCs w:val="24"/>
            </w:rPr>
            <w:t>0</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【外文本資訊】</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【簡體字本資訊】</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C22FC" w:rsidRPr="00362C8C" w:rsidRDefault="009C22FC" w:rsidP="00541093">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41093">
          <w:pPr>
            <w:pStyle w:val="p0"/>
            <w:autoSpaceDN w:val="0"/>
            <w:spacing w:line="360" w:lineRule="atLeast"/>
            <w:rPr>
              <w:sz w:val="24"/>
              <w:szCs w:val="24"/>
            </w:rPr>
          </w:pPr>
          <w:r w:rsidRPr="00362C8C">
            <w:rPr>
              <w:rFonts w:hint="eastAsia"/>
              <w:sz w:val="24"/>
              <w:szCs w:val="24"/>
            </w:rPr>
            <w:t>【繳費資訊】</w:t>
          </w:r>
        </w:p>
        <w:p w:rsidR="009C22FC" w:rsidRPr="00362C8C" w:rsidRDefault="009C22FC" w:rsidP="00541093">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C22FC" w:rsidRPr="00362C8C" w:rsidRDefault="009C22FC" w:rsidP="00541093">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9C22FC" w:rsidRPr="00362C8C" w:rsidRDefault="009C22FC" w:rsidP="00541093">
          <w:pPr>
            <w:spacing w:line="360" w:lineRule="atLeast"/>
            <w:rPr>
              <w:color w:val="000000"/>
            </w:rPr>
          </w:pPr>
        </w:p>
        <w:p w:rsidR="009C22FC" w:rsidRPr="00362C8C" w:rsidRDefault="009C22FC" w:rsidP="00541093">
          <w:pPr>
            <w:spacing w:line="360" w:lineRule="atLeast"/>
            <w:rPr>
              <w:rFonts w:ascii="Calibri" w:hAnsi="Calibri"/>
              <w:color w:val="000000"/>
            </w:rPr>
          </w:pPr>
          <w:r w:rsidRPr="00362C8C">
            <w:rPr>
              <w:rFonts w:hint="eastAsia"/>
              <w:color w:val="000000"/>
            </w:rPr>
            <w:t xml:space="preserve">【備註】　　　　　　　　　　　</w:t>
          </w:r>
        </w:p>
        <w:p w:rsidR="009C22FC" w:rsidRPr="00362C8C" w:rsidRDefault="00D00119" w:rsidP="00541093">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AD5C8593931B42FC9CEE83D772D54027"/>
        </w:placeholder>
      </w:sdtPr>
      <w:sdtEndPr>
        <w:rPr>
          <w:rFonts w:hint="default"/>
          <w:color w:val="auto"/>
        </w:rPr>
      </w:sdtEndPr>
      <w:sdtContent>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【附送書件】</w:t>
          </w:r>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摘要】　　　　　　　</w:t>
          </w:r>
          <w:r w:rsidRPr="00362C8C">
            <w:rPr>
              <w:rFonts w:hint="eastAsia"/>
              <w:sz w:val="24"/>
              <w:szCs w:val="24"/>
            </w:rPr>
            <w:t>#seq#-desc_</w:t>
          </w:r>
          <w:r w:rsidRPr="00362C8C">
            <w:rPr>
              <w:color w:val="000000"/>
              <w:sz w:val="24"/>
              <w:szCs w:val="24"/>
            </w:rPr>
            <w:t>Abstract.pdf</w:t>
          </w:r>
        </w:p>
        <w:p w:rsidR="00F843F1" w:rsidRDefault="00F843F1" w:rsidP="00541093">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 xml:space="preserve">　　【</w:t>
          </w:r>
          <w:r>
            <w:rPr>
              <w:rFonts w:hint="eastAsia"/>
              <w:color w:val="000000"/>
              <w:sz w:val="24"/>
              <w:szCs w:val="24"/>
            </w:rPr>
            <w:t>新型</w:t>
          </w:r>
          <w:r w:rsidRPr="00362C8C">
            <w:rPr>
              <w:rFonts w:hint="eastAsia"/>
              <w:color w:val="000000"/>
              <w:sz w:val="24"/>
              <w:szCs w:val="24"/>
            </w:rPr>
            <w:t xml:space="preserve">申請專利範圍】　　　</w:t>
          </w:r>
          <w:r w:rsidRPr="00362C8C">
            <w:rPr>
              <w:rFonts w:hint="eastAsia"/>
              <w:sz w:val="24"/>
              <w:szCs w:val="24"/>
            </w:rPr>
            <w:t>#seq#-desc_</w:t>
          </w:r>
          <w:r w:rsidRPr="00362C8C">
            <w:rPr>
              <w:color w:val="000000"/>
              <w:sz w:val="24"/>
              <w:szCs w:val="24"/>
            </w:rPr>
            <w:t>Claims.pdf</w:t>
          </w:r>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新型</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F843F1" w:rsidRPr="00362C8C" w:rsidRDefault="00F843F1" w:rsidP="00541093">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F843F1" w:rsidRPr="00362C8C" w:rsidRDefault="00F843F1" w:rsidP="00541093">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F843F1" w:rsidRPr="00362C8C" w:rsidRDefault="00F843F1" w:rsidP="00541093">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F843F1" w:rsidRPr="00362C8C" w:rsidRDefault="00F843F1" w:rsidP="00541093">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F843F1" w:rsidRPr="00362C8C" w:rsidRDefault="00F843F1" w:rsidP="00541093">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F843F1" w:rsidRDefault="00F843F1" w:rsidP="00541093">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F843F1" w:rsidRPr="00362C8C" w:rsidRDefault="00F843F1" w:rsidP="00541093">
          <w:pPr>
            <w:pStyle w:val="p0"/>
            <w:autoSpaceDN w:val="0"/>
            <w:spacing w:line="360" w:lineRule="atLeast"/>
            <w:rPr>
              <w:sz w:val="24"/>
              <w:szCs w:val="24"/>
            </w:rPr>
          </w:pPr>
          <w:r w:rsidRPr="00362C8C">
            <w:rPr>
              <w:rFonts w:hint="eastAsia"/>
              <w:sz w:val="24"/>
              <w:szCs w:val="24"/>
            </w:rPr>
            <w:t xml:space="preserve">　　【其他】</w:t>
          </w:r>
        </w:p>
        <w:p w:rsidR="00F843F1" w:rsidRPr="00362C8C" w:rsidRDefault="00F843F1" w:rsidP="00541093">
          <w:pPr>
            <w:pStyle w:val="p0"/>
            <w:autoSpaceDN w:val="0"/>
            <w:spacing w:line="360" w:lineRule="atLeast"/>
            <w:rPr>
              <w:sz w:val="24"/>
              <w:szCs w:val="24"/>
            </w:rPr>
          </w:pPr>
          <w:r w:rsidRPr="00362C8C">
            <w:rPr>
              <w:rFonts w:hint="eastAsia"/>
              <w:sz w:val="24"/>
              <w:szCs w:val="24"/>
            </w:rPr>
            <w:t xml:space="preserve">　　　【文件描述】　　　　　　</w:t>
          </w:r>
        </w:p>
        <w:p w:rsidR="00F843F1" w:rsidRDefault="00F843F1" w:rsidP="00541093">
          <w:pPr>
            <w:pStyle w:val="p0"/>
            <w:autoSpaceDN w:val="0"/>
            <w:spacing w:line="360" w:lineRule="atLeast"/>
            <w:rPr>
              <w:color w:val="000000"/>
              <w:sz w:val="24"/>
              <w:szCs w:val="24"/>
            </w:rPr>
          </w:pPr>
          <w:r w:rsidRPr="00362C8C">
            <w:rPr>
              <w:rFonts w:hint="eastAsia"/>
              <w:sz w:val="24"/>
              <w:szCs w:val="24"/>
            </w:rPr>
            <w:t xml:space="preserve">　　　【文件檔名】　　　　　　</w:t>
          </w:r>
        </w:p>
        <w:p w:rsidR="00F843F1" w:rsidRPr="00362C8C" w:rsidRDefault="00F843F1" w:rsidP="00541093">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9C22FC" w:rsidRPr="00362C8C" w:rsidRDefault="00D00119" w:rsidP="00541093">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AD5C8593931B42FC9CEE83D772D54027"/>
        </w:placeholder>
      </w:sdtPr>
      <w:sdtEndPr>
        <w:rPr>
          <w:rFonts w:hint="default"/>
        </w:rPr>
      </w:sdtEndPr>
      <w:sdtContent>
        <w:p w:rsidR="009C22FC" w:rsidRPr="00362C8C" w:rsidRDefault="009C22FC" w:rsidP="00541093">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D870C3" w:rsidRPr="00F843F1" w:rsidRDefault="009C22FC" w:rsidP="00541093">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sectPr w:rsidR="00D870C3" w:rsidRPr="00F843F1" w:rsidSect="00A16EF2">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885" w:rsidRDefault="00523885">
      <w:r>
        <w:separator/>
      </w:r>
    </w:p>
  </w:endnote>
  <w:endnote w:type="continuationSeparator" w:id="0">
    <w:p w:rsidR="00523885" w:rsidRDefault="00523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F843F1">
    <w:pPr>
      <w:pStyle w:val="a5"/>
      <w:jc w:val="center"/>
      <w:rPr>
        <w:rFonts w:hint="default"/>
      </w:rPr>
    </w:pPr>
    <w:r>
      <w:t>第</w:t>
    </w:r>
    <w:fldSimple w:instr=" PAGE   \* MERGEFORMAT ">
      <w:r w:rsidR="00541093">
        <w:rPr>
          <w:rFonts w:hint="default"/>
          <w:noProof/>
        </w:rPr>
        <w:t>2</w:t>
      </w:r>
    </w:fldSimple>
    <w:r>
      <w:t>頁，共</w:t>
    </w:r>
    <w:fldSimple w:instr=" SECTIONPAGES  \* MERGEFORMAT ">
      <w:r w:rsidR="00541093">
        <w:rPr>
          <w:rFonts w:hint="default"/>
          <w:noProof/>
        </w:rPr>
        <w:t>2</w:t>
      </w:r>
    </w:fldSimple>
    <w:r>
      <w:t>頁(</w:t>
    </w:r>
    <w:r w:rsidRPr="003A2774">
      <w:t>發明專利改請新型專利申請書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885" w:rsidRDefault="00523885">
      <w:r>
        <w:separator/>
      </w:r>
    </w:p>
  </w:footnote>
  <w:footnote w:type="continuationSeparator" w:id="0">
    <w:p w:rsidR="00523885" w:rsidRDefault="005238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2605C90"/>
    <w:multiLevelType w:val="hybridMultilevel"/>
    <w:tmpl w:val="CC88126E"/>
    <w:lvl w:ilvl="0" w:tplc="5F8621F0">
      <w:start w:val="1"/>
      <w:numFmt w:val="decimal"/>
      <w:lvlText w:val="【主張利用生物材料%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D191A53"/>
    <w:multiLevelType w:val="hybridMultilevel"/>
    <w:tmpl w:val="D56C244C"/>
    <w:lvl w:ilvl="0" w:tplc="D4566616">
      <w:start w:val="1"/>
      <w:numFmt w:val="decimal"/>
      <w:lvlText w:val="【發明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9C85DA2"/>
    <w:multiLevelType w:val="hybridMultilevel"/>
    <w:tmpl w:val="AA04CCEE"/>
    <w:lvl w:ilvl="0" w:tplc="3DBA7E8A">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4FAE06C2"/>
    <w:multiLevelType w:val="hybridMultilevel"/>
    <w:tmpl w:val="B732B202"/>
    <w:lvl w:ilvl="0" w:tplc="6758F890">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58FD36B9"/>
    <w:multiLevelType w:val="hybridMultilevel"/>
    <w:tmpl w:val="26FE5ECC"/>
    <w:lvl w:ilvl="0" w:tplc="4D60AFF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616356B1"/>
    <w:multiLevelType w:val="hybridMultilevel"/>
    <w:tmpl w:val="CF20952C"/>
    <w:lvl w:ilvl="0" w:tplc="39FCD63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21505"/>
  </w:hdrShapeDefaults>
  <w:footnotePr>
    <w:footnote w:id="-1"/>
    <w:footnote w:id="0"/>
  </w:footnotePr>
  <w:endnotePr>
    <w:endnote w:id="-1"/>
    <w:endnote w:id="0"/>
  </w:endnotePr>
  <w:compat>
    <w:useFELayout/>
  </w:compat>
  <w:rsids>
    <w:rsidRoot w:val="00221D8A"/>
    <w:rsid w:val="000178D6"/>
    <w:rsid w:val="00032AD5"/>
    <w:rsid w:val="000409A8"/>
    <w:rsid w:val="000C3BDE"/>
    <w:rsid w:val="00143B6B"/>
    <w:rsid w:val="00197353"/>
    <w:rsid w:val="001C75DE"/>
    <w:rsid w:val="00221D8A"/>
    <w:rsid w:val="002323FD"/>
    <w:rsid w:val="002507BC"/>
    <w:rsid w:val="002725FF"/>
    <w:rsid w:val="002759F4"/>
    <w:rsid w:val="002A224D"/>
    <w:rsid w:val="00362C8C"/>
    <w:rsid w:val="003812DD"/>
    <w:rsid w:val="00387F20"/>
    <w:rsid w:val="003D583C"/>
    <w:rsid w:val="00415542"/>
    <w:rsid w:val="004227CC"/>
    <w:rsid w:val="00440E36"/>
    <w:rsid w:val="00455B8D"/>
    <w:rsid w:val="0049537D"/>
    <w:rsid w:val="004B00BF"/>
    <w:rsid w:val="00523885"/>
    <w:rsid w:val="00541093"/>
    <w:rsid w:val="00557ECA"/>
    <w:rsid w:val="005A294A"/>
    <w:rsid w:val="005A738E"/>
    <w:rsid w:val="005C367E"/>
    <w:rsid w:val="00631C28"/>
    <w:rsid w:val="006828A1"/>
    <w:rsid w:val="006937D8"/>
    <w:rsid w:val="006966CF"/>
    <w:rsid w:val="007035CC"/>
    <w:rsid w:val="00786F44"/>
    <w:rsid w:val="008243CC"/>
    <w:rsid w:val="00830F37"/>
    <w:rsid w:val="008671C5"/>
    <w:rsid w:val="00872FB9"/>
    <w:rsid w:val="008C4EFC"/>
    <w:rsid w:val="008D4681"/>
    <w:rsid w:val="008F4CEC"/>
    <w:rsid w:val="00924946"/>
    <w:rsid w:val="00935745"/>
    <w:rsid w:val="00984DEB"/>
    <w:rsid w:val="00985113"/>
    <w:rsid w:val="00985FEC"/>
    <w:rsid w:val="009C22FC"/>
    <w:rsid w:val="009C5E7B"/>
    <w:rsid w:val="009F7F6B"/>
    <w:rsid w:val="00A16EF2"/>
    <w:rsid w:val="00A7615F"/>
    <w:rsid w:val="00AD7418"/>
    <w:rsid w:val="00AE2978"/>
    <w:rsid w:val="00B05F7F"/>
    <w:rsid w:val="00B530D9"/>
    <w:rsid w:val="00B97298"/>
    <w:rsid w:val="00BA5F0F"/>
    <w:rsid w:val="00BC3056"/>
    <w:rsid w:val="00C05CFA"/>
    <w:rsid w:val="00C42CDB"/>
    <w:rsid w:val="00C45E9F"/>
    <w:rsid w:val="00C46728"/>
    <w:rsid w:val="00C910DC"/>
    <w:rsid w:val="00CB60EC"/>
    <w:rsid w:val="00D00119"/>
    <w:rsid w:val="00D2215C"/>
    <w:rsid w:val="00D321B6"/>
    <w:rsid w:val="00D43CD3"/>
    <w:rsid w:val="00D452C3"/>
    <w:rsid w:val="00D870C3"/>
    <w:rsid w:val="00D90C4C"/>
    <w:rsid w:val="00E16265"/>
    <w:rsid w:val="00E270A9"/>
    <w:rsid w:val="00E31BA8"/>
    <w:rsid w:val="00EB2C07"/>
    <w:rsid w:val="00EE4AE1"/>
    <w:rsid w:val="00F35562"/>
    <w:rsid w:val="00F74BEE"/>
    <w:rsid w:val="00F843F1"/>
    <w:rsid w:val="00FB1E0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EF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EF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A16EF2"/>
    <w:rPr>
      <w:rFonts w:ascii="新細明體" w:eastAsia="新細明體" w:hAnsi="新細明體" w:cs="新細明體" w:hint="eastAsia"/>
    </w:rPr>
  </w:style>
  <w:style w:type="paragraph" w:styleId="a5">
    <w:name w:val="footer"/>
    <w:basedOn w:val="a"/>
    <w:link w:val="a6"/>
    <w:uiPriority w:val="99"/>
    <w:unhideWhenUsed/>
    <w:rsid w:val="00A16EF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A16EF2"/>
    <w:rPr>
      <w:rFonts w:ascii="新細明體" w:eastAsia="新細明體" w:hAnsi="新細明體" w:cs="新細明體" w:hint="eastAsia"/>
    </w:rPr>
  </w:style>
  <w:style w:type="paragraph" w:customStyle="1" w:styleId="p0">
    <w:name w:val="p0"/>
    <w:basedOn w:val="a"/>
    <w:rsid w:val="00A16EF2"/>
    <w:rPr>
      <w:rFonts w:ascii="Times New Roman" w:hAnsi="Times New Roman" w:cs="Times New Roman"/>
      <w:sz w:val="20"/>
      <w:szCs w:val="20"/>
    </w:rPr>
  </w:style>
  <w:style w:type="character" w:styleId="a7">
    <w:name w:val="Placeholder Text"/>
    <w:basedOn w:val="a0"/>
    <w:uiPriority w:val="99"/>
    <w:semiHidden/>
    <w:rsid w:val="00143B6B"/>
    <w:rPr>
      <w:color w:val="808080"/>
    </w:rPr>
  </w:style>
  <w:style w:type="paragraph" w:styleId="a8">
    <w:name w:val="Balloon Text"/>
    <w:basedOn w:val="a"/>
    <w:link w:val="a9"/>
    <w:uiPriority w:val="99"/>
    <w:semiHidden/>
    <w:unhideWhenUsed/>
    <w:rsid w:val="00143B6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43B6B"/>
    <w:rPr>
      <w:rFonts w:asciiTheme="majorHAnsi" w:eastAsiaTheme="majorEastAsia" w:hAnsiTheme="majorHAnsi" w:cstheme="majorBidi"/>
      <w:sz w:val="18"/>
      <w:szCs w:val="18"/>
    </w:rPr>
  </w:style>
  <w:style w:type="paragraph" w:styleId="aa">
    <w:name w:val="List Paragraph"/>
    <w:basedOn w:val="a"/>
    <w:qFormat/>
    <w:rsid w:val="00143B6B"/>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24&#30332;&#2612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5C8593931B42FC9CEE83D772D54027"/>
        <w:category>
          <w:name w:val="一般"/>
          <w:gallery w:val="placeholder"/>
        </w:category>
        <w:types>
          <w:type w:val="bbPlcHdr"/>
        </w:types>
        <w:behaviors>
          <w:behavior w:val="content"/>
        </w:behaviors>
        <w:guid w:val="{F7D0BE69-C566-4036-9F7C-EB0ED539EFEB}"/>
      </w:docPartPr>
      <w:docPartBody>
        <w:p w:rsidR="00C57C85" w:rsidRDefault="00433285" w:rsidP="00433285">
          <w:pPr>
            <w:pStyle w:val="AD5C8593931B42FC9CEE83D772D54027"/>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28B8"/>
    <w:rsid w:val="00071046"/>
    <w:rsid w:val="003B6F34"/>
    <w:rsid w:val="003C7D59"/>
    <w:rsid w:val="00433285"/>
    <w:rsid w:val="004428B8"/>
    <w:rsid w:val="00841C82"/>
    <w:rsid w:val="008A2297"/>
    <w:rsid w:val="00C57C85"/>
    <w:rsid w:val="00C745CD"/>
    <w:rsid w:val="00E24CD8"/>
    <w:rsid w:val="00EB2B9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433285"/>
    <w:rPr>
      <w:color w:val="808080"/>
    </w:rPr>
  </w:style>
  <w:style w:type="paragraph" w:customStyle="1" w:styleId="F3BD707691254B34B6FB82C68E3868A0">
    <w:name w:val="F3BD707691254B34B6FB82C68E3868A0"/>
    <w:rsid w:val="004428B8"/>
    <w:pPr>
      <w:widowControl w:val="0"/>
    </w:pPr>
  </w:style>
  <w:style w:type="paragraph" w:customStyle="1" w:styleId="65EB435619FF4EF397B0776C20B33E1A">
    <w:name w:val="65EB435619FF4EF397B0776C20B33E1A"/>
    <w:rsid w:val="004428B8"/>
    <w:pPr>
      <w:widowControl w:val="0"/>
    </w:pPr>
  </w:style>
  <w:style w:type="paragraph" w:customStyle="1" w:styleId="AC3057331CF64B9088FD9D3ED9EFCE12">
    <w:name w:val="AC3057331CF64B9088FD9D3ED9EFCE12"/>
    <w:rsid w:val="004428B8"/>
    <w:pPr>
      <w:widowControl w:val="0"/>
    </w:pPr>
  </w:style>
  <w:style w:type="paragraph" w:customStyle="1" w:styleId="D18DDAE4F3F24A989CB07ACCFEF84B6F">
    <w:name w:val="D18DDAE4F3F24A989CB07ACCFEF84B6F"/>
    <w:rsid w:val="004428B8"/>
    <w:pPr>
      <w:widowControl w:val="0"/>
    </w:pPr>
  </w:style>
  <w:style w:type="paragraph" w:customStyle="1" w:styleId="AD5C8593931B42FC9CEE83D772D54027">
    <w:name w:val="AD5C8593931B42FC9CEE83D772D54027"/>
    <w:rsid w:val="0043328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CDAAF-A399-464E-8303-55E1C3401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24發明專利分割申請書.dot</Template>
  <TotalTime>4</TotalTime>
  <Pages>2</Pages>
  <Words>600</Words>
  <Characters>927</Characters>
  <Application>Microsoft Office Word</Application>
  <DocSecurity>0</DocSecurity>
  <Lines>7</Lines>
  <Paragraphs>3</Paragraphs>
  <ScaleCrop>false</ScaleCrop>
  <Company>聖島國際專利商標聯合事務所</Company>
  <LinksUpToDate>false</LinksUpToDate>
  <CharactersWithSpaces>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【發明專利申請書】</dc:title>
  <dc:creator>聖島國際專利商標聯合事務所</dc:creator>
  <cp:lastModifiedBy>聖島國際專利商標聯合事務所</cp:lastModifiedBy>
  <cp:revision>5</cp:revision>
  <cp:lastPrinted>2013-05-29T08:08:00Z</cp:lastPrinted>
  <dcterms:created xsi:type="dcterms:W3CDTF">2018-02-08T02:15:00Z</dcterms:created>
  <dcterms:modified xsi:type="dcterms:W3CDTF">2018-02-08T07:57:00Z</dcterms:modified>
</cp:coreProperties>
</file>