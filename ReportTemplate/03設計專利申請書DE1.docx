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新細明體" w:hAnsi="新細明體" w:hint="eastAsia"/>
          <w:color w:val="000000"/>
          <w:sz w:val="44"/>
          <w:szCs w:val="44"/>
        </w:rPr>
        <w:alias w:val="b_title"/>
        <w:tag w:val="b_title"/>
        <w:id w:val="24559428"/>
        <w:placeholder>
          <w:docPart w:val="62130077ECBE47F98B9D06DBE4E40C0F"/>
        </w:placeholder>
      </w:sdtPr>
      <w:sdtEndPr>
        <w:rPr>
          <w:rFonts w:ascii="Arial" w:hAnsi="Arial" w:cs="Arial" w:hint="default"/>
          <w:sz w:val="24"/>
          <w:szCs w:val="24"/>
        </w:rPr>
      </w:sdtEndPr>
      <w:sdtContent>
        <w:p w:rsidR="00E833B6" w:rsidRDefault="00E833B6" w:rsidP="00973FFF">
          <w:pPr>
            <w:spacing w:line="288" w:lineRule="auto"/>
            <w:jc w:val="center"/>
            <w:rPr>
              <w:sz w:val="44"/>
              <w:szCs w:val="44"/>
            </w:rPr>
          </w:pPr>
          <w:r>
            <w:rPr>
              <w:rFonts w:ascii="新細明體" w:hAnsi="新細明體" w:hint="eastAsia"/>
              <w:color w:val="000000"/>
              <w:sz w:val="44"/>
              <w:szCs w:val="44"/>
            </w:rPr>
            <w:t>【設計專利申請書】</w:t>
          </w:r>
        </w:p>
        <w:p w:rsidR="00E833B6" w:rsidRDefault="00E833B6" w:rsidP="00973FFF">
          <w:pPr>
            <w:spacing w:line="288" w:lineRule="auto"/>
            <w:rPr>
              <w:rFonts w:ascii="新細明體" w:hAnsi="新細明體"/>
              <w:color w:val="000000"/>
            </w:rPr>
          </w:pPr>
        </w:p>
        <w:p w:rsidR="00E833B6" w:rsidRDefault="00E833B6" w:rsidP="00973FFF">
          <w:pPr>
            <w:spacing w:line="288" w:lineRule="auto"/>
          </w:pPr>
          <w:r>
            <w:rPr>
              <w:rFonts w:ascii="新細明體" w:hAnsi="新細明體" w:hint="eastAsia"/>
              <w:color w:val="000000"/>
            </w:rPr>
            <w:t>【案由】</w:t>
          </w:r>
          <w:r>
            <w:rPr>
              <w:rFonts w:ascii="新細明體" w:hAnsi="新細明體" w:hint="eastAsia"/>
            </w:rPr>
            <w:t xml:space="preserve">　　　　　　　　　　　10003</w:t>
          </w:r>
        </w:p>
        <w:p w:rsidR="00E833B6" w:rsidRDefault="00E833B6" w:rsidP="00973FFF">
          <w:pPr>
            <w:spacing w:line="288" w:lineRule="auto"/>
          </w:pPr>
          <w:r>
            <w:rPr>
              <w:rFonts w:ascii="新細明體" w:hAnsi="新細明體" w:hint="eastAsia"/>
              <w:color w:val="000000"/>
            </w:rPr>
            <w:t xml:space="preserve">【事務所或申請人案件編號】　　</w:t>
          </w:r>
          <w:bookmarkStart w:id="0" w:name="seq"/>
          <w:r w:rsidRPr="009E17E9">
            <w:rPr>
              <w:rFonts w:ascii="新細明體" w:hAnsi="新細明體"/>
            </w:rPr>
            <w:t>#seq#</w:t>
          </w:r>
          <w:bookmarkEnd w:id="0"/>
        </w:p>
        <w:p w:rsidR="00E833B6" w:rsidRDefault="00E833B6" w:rsidP="00973FFF">
          <w:pPr>
            <w:spacing w:line="288" w:lineRule="auto"/>
            <w:rPr>
              <w:rFonts w:ascii="Arial" w:hAnsi="Arial" w:cs="Arial"/>
              <w:color w:val="000000"/>
            </w:rPr>
          </w:pPr>
        </w:p>
        <w:p w:rsidR="00E833B6" w:rsidRDefault="00E833B6" w:rsidP="00973FFF">
          <w:pPr>
            <w:spacing w:line="288" w:lineRule="auto"/>
          </w:pPr>
          <w:r>
            <w:rPr>
              <w:rFonts w:ascii="新細明體" w:hAnsi="新細明體" w:hint="eastAsia"/>
              <w:color w:val="000000"/>
            </w:rPr>
            <w:t>【</w:t>
          </w:r>
          <w:r>
            <w:rPr>
              <w:rFonts w:hint="eastAsia"/>
            </w:rPr>
            <w:t>設計種類</w:t>
          </w:r>
          <w:r>
            <w:rPr>
              <w:rFonts w:ascii="新細明體" w:hAnsi="新細明體" w:hint="eastAsia"/>
              <w:color w:val="000000"/>
            </w:rPr>
            <w:t>】　　　　　　　　　整體設計／部分設計／圖像設計／成組設計</w:t>
          </w:r>
        </w:p>
        <w:p w:rsidR="00E833B6" w:rsidRDefault="00E833B6" w:rsidP="00973FFF">
          <w:pPr>
            <w:spacing w:line="288" w:lineRule="auto"/>
          </w:pPr>
          <w:r>
            <w:rPr>
              <w:rFonts w:ascii="新細明體" w:hAnsi="新細明體" w:hint="eastAsia"/>
              <w:color w:val="000000"/>
            </w:rPr>
            <w:t xml:space="preserve">【中文設計名稱】　　　　　　　</w:t>
          </w:r>
          <w:bookmarkStart w:id="1" w:name="cappl_name"/>
          <w:r w:rsidRPr="009E17E9">
            <w:rPr>
              <w:rFonts w:ascii="新細明體" w:hAnsi="新細明體"/>
            </w:rPr>
            <w:t>#cappl_name#</w:t>
          </w:r>
          <w:bookmarkEnd w:id="1"/>
        </w:p>
        <w:p w:rsidR="00E833B6" w:rsidRDefault="00E833B6" w:rsidP="00973FFF">
          <w:pPr>
            <w:spacing w:line="288" w:lineRule="auto"/>
          </w:pPr>
          <w:r>
            <w:rPr>
              <w:rFonts w:ascii="新細明體" w:hAnsi="新細明體" w:hint="eastAsia"/>
              <w:color w:val="000000"/>
            </w:rPr>
            <w:t xml:space="preserve">【英文設計名稱】　　　　　　　</w:t>
          </w:r>
          <w:bookmarkStart w:id="2" w:name="eappl_name"/>
          <w:r w:rsidRPr="009E17E9">
            <w:rPr>
              <w:rFonts w:ascii="新細明體" w:hAnsi="新細明體"/>
            </w:rPr>
            <w:t>#eappl_name#</w:t>
          </w:r>
          <w:bookmarkEnd w:id="2"/>
        </w:p>
        <w:p w:rsidR="00E833B6" w:rsidRDefault="00D101C4" w:rsidP="00973FFF">
          <w:pPr>
            <w:spacing w:line="288" w:lineRule="auto"/>
          </w:pPr>
        </w:p>
      </w:sdtContent>
    </w:sdt>
    <w:sdt>
      <w:sdtPr>
        <w:rPr>
          <w:rFonts w:ascii="新細明體" w:hAnsi="新細明體" w:hint="eastAsia"/>
        </w:rPr>
        <w:alias w:val="b_apply"/>
        <w:tag w:val="b_apply"/>
        <w:id w:val="24559429"/>
        <w:placeholder>
          <w:docPart w:val="62130077ECBE47F98B9D06DBE4E40C0F"/>
        </w:placeholder>
      </w:sdtPr>
      <w:sdtEndPr>
        <w:rPr>
          <w:rFonts w:ascii="Arial" w:hAnsi="Arial" w:cs="Arial" w:hint="default"/>
          <w:color w:val="000000"/>
        </w:rPr>
      </w:sdtEndPr>
      <w:sdtContent>
        <w:p w:rsidR="00E833B6" w:rsidRDefault="00E833B6" w:rsidP="00973FFF">
          <w:pPr>
            <w:spacing w:line="288" w:lineRule="auto"/>
          </w:pPr>
          <w:r>
            <w:rPr>
              <w:rFonts w:ascii="新細明體" w:hAnsi="新細明體" w:hint="eastAsia"/>
            </w:rPr>
            <w:t>【</w:t>
          </w:r>
          <w:r w:rsidRPr="00B97FBD">
            <w:rPr>
              <w:rFonts w:ascii="新細明體" w:hAnsi="新細明體" w:hint="eastAsia"/>
            </w:rPr>
            <w:t>申請人</w:t>
          </w:r>
          <w:bookmarkStart w:id="3" w:name="apply_num"/>
          <w:r w:rsidRPr="00C43080">
            <w:rPr>
              <w:rFonts w:ascii="新細明體" w:hAnsi="新細明體"/>
            </w:rPr>
            <w:t>#apply_num#</w:t>
          </w:r>
          <w:bookmarkEnd w:id="3"/>
          <w:r>
            <w:rPr>
              <w:rFonts w:ascii="新細明體" w:hAnsi="新細明體" w:hint="eastAsia"/>
            </w:rPr>
            <w:t>】</w:t>
          </w:r>
        </w:p>
        <w:p w:rsidR="00E833B6" w:rsidRDefault="00E833B6" w:rsidP="00973FFF">
          <w:pPr>
            <w:spacing w:line="288" w:lineRule="auto"/>
          </w:pPr>
          <w:r>
            <w:rPr>
              <w:rFonts w:ascii="新細明體" w:hAnsi="新細明體" w:hint="eastAsia"/>
            </w:rPr>
            <w:t xml:space="preserve">　　【國籍】　　　　　　　　　</w:t>
          </w:r>
          <w:bookmarkStart w:id="4" w:name="ap_country"/>
          <w:r w:rsidRPr="009E17E9">
            <w:rPr>
              <w:rFonts w:ascii="新細明體" w:hAnsi="新細明體"/>
            </w:rPr>
            <w:t>#ap_country#</w:t>
          </w:r>
          <w:bookmarkEnd w:id="4"/>
        </w:p>
        <w:p w:rsidR="00E833B6" w:rsidRDefault="00E833B6" w:rsidP="00973FFF">
          <w:pPr>
            <w:spacing w:line="288" w:lineRule="auto"/>
          </w:pPr>
          <w:r>
            <w:rPr>
              <w:rFonts w:ascii="新細明體" w:hAnsi="新細明體" w:hint="eastAsia"/>
              <w:color w:val="000000"/>
            </w:rPr>
            <w:t xml:space="preserve">　　【</w:t>
          </w:r>
          <w:bookmarkStart w:id="5" w:name="ap_cname_title"/>
          <w:r w:rsidRPr="009E17E9">
            <w:rPr>
              <w:rFonts w:ascii="新細明體" w:hAnsi="新細明體"/>
            </w:rPr>
            <w:t>#ap_cname_title#</w:t>
          </w:r>
          <w:bookmarkEnd w:id="5"/>
          <w:r>
            <w:rPr>
              <w:rFonts w:ascii="新細明體" w:hAnsi="新細明體" w:hint="eastAsia"/>
              <w:color w:val="000000"/>
            </w:rPr>
            <w:t xml:space="preserve">】　　　　　　　</w:t>
          </w:r>
          <w:bookmarkStart w:id="6" w:name="ap_cname"/>
          <w:r w:rsidRPr="009E17E9">
            <w:rPr>
              <w:rFonts w:ascii="新細明體" w:hAnsi="新細明體"/>
            </w:rPr>
            <w:t>#ap_cname#</w:t>
          </w:r>
          <w:bookmarkEnd w:id="6"/>
        </w:p>
        <w:p w:rsidR="00E833B6" w:rsidRDefault="00E833B6" w:rsidP="00973FFF">
          <w:pPr>
            <w:spacing w:line="288" w:lineRule="auto"/>
          </w:pPr>
          <w:r>
            <w:rPr>
              <w:rFonts w:ascii="新細明體" w:hAnsi="新細明體" w:hint="eastAsia"/>
              <w:color w:val="000000"/>
            </w:rPr>
            <w:t xml:space="preserve">　　【</w:t>
          </w:r>
          <w:bookmarkStart w:id="7" w:name="ap_ename_title"/>
          <w:r w:rsidRPr="009E17E9">
            <w:rPr>
              <w:rFonts w:ascii="新細明體" w:hAnsi="新細明體"/>
            </w:rPr>
            <w:t>#ap_ename_title#</w:t>
          </w:r>
          <w:bookmarkEnd w:id="7"/>
          <w:r>
            <w:rPr>
              <w:rFonts w:ascii="新細明體" w:hAnsi="新細明體" w:hint="eastAsia"/>
              <w:color w:val="000000"/>
            </w:rPr>
            <w:t xml:space="preserve">】　　　　　　　</w:t>
          </w:r>
          <w:bookmarkStart w:id="8" w:name="ap_ename"/>
          <w:r w:rsidRPr="009E17E9">
            <w:rPr>
              <w:rFonts w:ascii="新細明體" w:hAnsi="新細明體"/>
            </w:rPr>
            <w:t>#ap_ename#</w:t>
          </w:r>
          <w:bookmarkEnd w:id="8"/>
        </w:p>
        <w:p w:rsidR="00E833B6" w:rsidRDefault="00D101C4" w:rsidP="00973FFF">
          <w:pPr>
            <w:spacing w:line="288" w:lineRule="auto"/>
          </w:pPr>
        </w:p>
      </w:sdtContent>
    </w:sdt>
    <w:sdt>
      <w:sdtPr>
        <w:alias w:val="b_agent"/>
        <w:tag w:val="b_agent"/>
        <w:id w:val="24559430"/>
        <w:placeholder>
          <w:docPart w:val="62130077ECBE47F98B9D06DBE4E40C0F"/>
        </w:placeholder>
      </w:sdtPr>
      <w:sdtContent>
        <w:p w:rsidR="00E833B6" w:rsidRDefault="00E833B6" w:rsidP="00973FFF">
          <w:pPr>
            <w:pStyle w:val="ab"/>
            <w:numPr>
              <w:ilvl w:val="0"/>
              <w:numId w:val="4"/>
            </w:numPr>
            <w:spacing w:line="288" w:lineRule="auto"/>
          </w:pPr>
        </w:p>
        <w:p w:rsidR="00E833B6" w:rsidRDefault="00E833B6" w:rsidP="00973FFF">
          <w:pPr>
            <w:spacing w:line="288" w:lineRule="auto"/>
            <w:rPr>
              <w:rFonts w:ascii="新細明體" w:hAnsi="新細明體"/>
              <w:color w:val="000000"/>
            </w:rPr>
          </w:pPr>
          <w:r>
            <w:rPr>
              <w:rFonts w:ascii="新細明體" w:hAnsi="新細明體" w:hint="eastAsia"/>
              <w:color w:val="000000"/>
            </w:rPr>
            <w:t xml:space="preserve">　　【中文姓名】　　　　　　　</w:t>
          </w:r>
          <w:bookmarkStart w:id="9" w:name="agt_name1"/>
          <w:r w:rsidRPr="009E17E9">
            <w:rPr>
              <w:rFonts w:ascii="新細明體" w:hAnsi="新細明體"/>
            </w:rPr>
            <w:t>#agt_name1#</w:t>
          </w:r>
          <w:bookmarkEnd w:id="9"/>
        </w:p>
        <w:p w:rsidR="00E833B6" w:rsidRDefault="00E833B6" w:rsidP="00973FFF">
          <w:pPr>
            <w:spacing w:line="288" w:lineRule="auto"/>
          </w:pPr>
        </w:p>
        <w:p w:rsidR="00E833B6" w:rsidRDefault="00E833B6" w:rsidP="00973FFF">
          <w:pPr>
            <w:pStyle w:val="ab"/>
            <w:numPr>
              <w:ilvl w:val="0"/>
              <w:numId w:val="4"/>
            </w:numPr>
            <w:spacing w:line="288" w:lineRule="auto"/>
          </w:pPr>
        </w:p>
        <w:p w:rsidR="00E833B6" w:rsidRDefault="00E833B6" w:rsidP="00973FFF">
          <w:pPr>
            <w:spacing w:line="288" w:lineRule="auto"/>
          </w:pPr>
          <w:r>
            <w:rPr>
              <w:rFonts w:ascii="新細明體" w:hAnsi="新細明體" w:hint="eastAsia"/>
              <w:color w:val="000000"/>
            </w:rPr>
            <w:t xml:space="preserve">　　【中文姓名】　　　　　　　</w:t>
          </w:r>
          <w:bookmarkStart w:id="10" w:name="agt_name2"/>
          <w:r w:rsidRPr="009E17E9">
            <w:rPr>
              <w:rFonts w:ascii="新細明體" w:hAnsi="新細明體"/>
            </w:rPr>
            <w:t>#agt_name2#</w:t>
          </w:r>
          <w:bookmarkEnd w:id="10"/>
        </w:p>
        <w:p w:rsidR="00E833B6" w:rsidRPr="00B97FBD" w:rsidRDefault="00D101C4" w:rsidP="00973FFF">
          <w:pPr>
            <w:spacing w:line="288" w:lineRule="auto"/>
          </w:pPr>
        </w:p>
      </w:sdtContent>
    </w:sdt>
    <w:sdt>
      <w:sdtPr>
        <w:rPr>
          <w:rFonts w:ascii="新細明體" w:hAnsi="新細明體" w:hint="eastAsia"/>
        </w:rPr>
        <w:alias w:val="b_ant"/>
        <w:tag w:val="b_ant"/>
        <w:id w:val="24559431"/>
        <w:placeholder>
          <w:docPart w:val="62130077ECBE47F98B9D06DBE4E40C0F"/>
        </w:placeholder>
      </w:sdtPr>
      <w:sdtEndPr>
        <w:rPr>
          <w:rFonts w:ascii="Arial" w:hAnsi="Arial" w:cs="Arial" w:hint="default"/>
          <w:color w:val="000000"/>
        </w:rPr>
      </w:sdtEndPr>
      <w:sdtContent>
        <w:p w:rsidR="00743FAB" w:rsidRDefault="00743FAB" w:rsidP="00973FFF">
          <w:pPr>
            <w:spacing w:line="288" w:lineRule="auto"/>
            <w:rPr>
              <w:rFonts w:ascii="新細明體" w:hAnsi="新細明體"/>
            </w:rPr>
          </w:pPr>
          <w:r w:rsidRPr="00B97FBD">
            <w:rPr>
              <w:rFonts w:ascii="新細明體" w:hAnsi="新細明體" w:hint="eastAsia"/>
            </w:rPr>
            <w:t>【</w:t>
          </w:r>
          <w:r>
            <w:rPr>
              <w:rFonts w:ascii="新細明體" w:hAnsi="新細明體" w:hint="eastAsia"/>
            </w:rPr>
            <w:t>設計人</w:t>
          </w:r>
          <w:bookmarkStart w:id="11" w:name="ant_num"/>
          <w:r w:rsidRPr="00C43080">
            <w:rPr>
              <w:rFonts w:ascii="新細明體" w:hAnsi="新細明體"/>
            </w:rPr>
            <w:t>#ant_num#</w:t>
          </w:r>
          <w:bookmarkEnd w:id="11"/>
          <w:r w:rsidRPr="00B97FBD">
            <w:rPr>
              <w:rFonts w:ascii="新細明體" w:hAnsi="新細明體" w:hint="eastAsia"/>
            </w:rPr>
            <w:t>】</w:t>
          </w:r>
        </w:p>
        <w:p w:rsidR="00743FAB" w:rsidRDefault="00743FAB" w:rsidP="00973FFF">
          <w:pPr>
            <w:spacing w:line="288" w:lineRule="auto"/>
          </w:pPr>
          <w:r>
            <w:rPr>
              <w:rFonts w:ascii="新細明體" w:hAnsi="新細明體" w:hint="eastAsia"/>
            </w:rPr>
            <w:t xml:space="preserve">　　【國籍】　　　　　　　　　</w:t>
          </w:r>
          <w:bookmarkStart w:id="12" w:name="ant_country"/>
          <w:r w:rsidRPr="00A27E01">
            <w:rPr>
              <w:rFonts w:ascii="新細明體" w:hAnsi="新細明體"/>
            </w:rPr>
            <w:t>#ant_country#</w:t>
          </w:r>
          <w:bookmarkEnd w:id="12"/>
        </w:p>
        <w:p w:rsidR="00743FAB" w:rsidRDefault="00743FAB" w:rsidP="00973FFF">
          <w:pPr>
            <w:spacing w:line="288" w:lineRule="auto"/>
          </w:pPr>
          <w:r>
            <w:rPr>
              <w:rFonts w:ascii="新細明體" w:hAnsi="新細明體" w:hint="eastAsia"/>
              <w:color w:val="000000"/>
            </w:rPr>
            <w:t xml:space="preserve">　　【中文姓名】　　　　　　　</w:t>
          </w:r>
          <w:bookmarkStart w:id="13" w:name="ant_cname"/>
          <w:r w:rsidRPr="00A27E01">
            <w:rPr>
              <w:rFonts w:ascii="新細明體" w:hAnsi="新細明體"/>
            </w:rPr>
            <w:t>#ant_cname#</w:t>
          </w:r>
          <w:bookmarkEnd w:id="13"/>
        </w:p>
        <w:p w:rsidR="00743FAB" w:rsidRDefault="00743FAB" w:rsidP="00973FFF">
          <w:pPr>
            <w:spacing w:line="288" w:lineRule="auto"/>
          </w:pPr>
          <w:r>
            <w:rPr>
              <w:rFonts w:ascii="新細明體" w:hAnsi="新細明體" w:hint="eastAsia"/>
              <w:color w:val="000000"/>
            </w:rPr>
            <w:t xml:space="preserve">　　【英文姓名】　　　　　　　</w:t>
          </w:r>
          <w:bookmarkStart w:id="14" w:name="ant_ename"/>
          <w:r w:rsidRPr="00A27E01">
            <w:rPr>
              <w:rFonts w:ascii="新細明體" w:hAnsi="新細明體"/>
            </w:rPr>
            <w:t>#ant_ename#</w:t>
          </w:r>
          <w:bookmarkEnd w:id="14"/>
        </w:p>
        <w:p w:rsidR="00E833B6" w:rsidRDefault="00D101C4" w:rsidP="00973FFF">
          <w:pPr>
            <w:spacing w:line="288" w:lineRule="auto"/>
            <w:rPr>
              <w:rFonts w:ascii="Arial" w:hAnsi="Arial" w:cs="Arial"/>
              <w:color w:val="000000"/>
            </w:rPr>
          </w:pPr>
        </w:p>
      </w:sdtContent>
    </w:sdt>
    <w:sdt>
      <w:sdtPr>
        <w:rPr>
          <w:rFonts w:hint="eastAsia"/>
        </w:rPr>
        <w:alias w:val="b_exh"/>
        <w:tag w:val="b_exh"/>
        <w:id w:val="244996158"/>
        <w:placeholder>
          <w:docPart w:val="21B75EE72D7A42999EF24D6C53FB5182"/>
        </w:placeholder>
      </w:sdtPr>
      <w:sdtEndPr>
        <w:rPr>
          <w:rFonts w:ascii="Times New Roman" w:hAnsi="Times New Roman" w:cs="Times New Roman" w:hint="default"/>
        </w:rPr>
      </w:sdtEndPr>
      <w:sdtContent>
        <w:p w:rsidR="00E833B6" w:rsidRDefault="00E833B6" w:rsidP="00973FFF">
          <w:pPr>
            <w:overflowPunct w:val="0"/>
            <w:autoSpaceDE w:val="0"/>
            <w:autoSpaceDN w:val="0"/>
            <w:spacing w:line="288" w:lineRule="auto"/>
          </w:pPr>
          <w:r>
            <w:rPr>
              <w:rFonts w:hint="eastAsia"/>
            </w:rPr>
            <w:t>【本案符合優惠期相關規定】</w:t>
          </w:r>
          <w:r>
            <w:rPr>
              <w:rFonts w:ascii="新細明體" w:hAnsi="新細明體" w:hint="eastAsia"/>
            </w:rPr>
            <w:t xml:space="preserve">　　</w:t>
          </w:r>
          <w:r>
            <w:rPr>
              <w:rFonts w:hint="eastAsia"/>
            </w:rPr>
            <w:t>是</w:t>
          </w:r>
          <w:r>
            <w:rPr>
              <w:rFonts w:hint="eastAsia"/>
            </w:rPr>
            <w:t>/</w:t>
          </w:r>
          <w:r>
            <w:rPr>
              <w:rFonts w:hint="eastAsia"/>
            </w:rPr>
            <w:t>否</w:t>
          </w:r>
        </w:p>
        <w:p w:rsidR="00E833B6" w:rsidRDefault="00E833B6" w:rsidP="00973FFF">
          <w:pPr>
            <w:overflowPunct w:val="0"/>
            <w:autoSpaceDE w:val="0"/>
            <w:autoSpaceDN w:val="0"/>
            <w:spacing w:line="288" w:lineRule="auto"/>
          </w:pPr>
          <w:r>
            <w:rPr>
              <w:rFonts w:hint="eastAsia"/>
            </w:rPr>
            <w:t>【優惠期事實</w:t>
          </w:r>
          <w:r>
            <w:rPr>
              <w:rFonts w:hint="eastAsia"/>
            </w:rPr>
            <w:t>1</w:t>
          </w:r>
          <w:r>
            <w:rPr>
              <w:rFonts w:hint="eastAsia"/>
            </w:rPr>
            <w:t>】</w:t>
          </w:r>
        </w:p>
        <w:p w:rsidR="00E833B6" w:rsidRDefault="00E833B6" w:rsidP="00973FFF">
          <w:pPr>
            <w:overflowPunct w:val="0"/>
            <w:autoSpaceDE w:val="0"/>
            <w:autoSpaceDN w:val="0"/>
            <w:spacing w:line="288" w:lineRule="auto"/>
          </w:pPr>
          <w:r>
            <w:rPr>
              <w:rFonts w:hint="eastAsia"/>
            </w:rPr>
            <w:t xml:space="preserve">　　【發生日期】　　　　　　　</w:t>
          </w:r>
          <w:bookmarkStart w:id="15" w:name="exh_date"/>
          <w:r w:rsidRPr="009E17E9">
            <w:rPr>
              <w:rFonts w:ascii="新細明體" w:hAnsi="新細明體"/>
            </w:rPr>
            <w:t>#exh_date#</w:t>
          </w:r>
          <w:bookmarkEnd w:id="15"/>
        </w:p>
        <w:p w:rsidR="00E833B6" w:rsidRDefault="00E833B6" w:rsidP="00973FFF">
          <w:pPr>
            <w:overflowPunct w:val="0"/>
            <w:autoSpaceDE w:val="0"/>
            <w:autoSpaceDN w:val="0"/>
            <w:spacing w:line="288" w:lineRule="auto"/>
          </w:pPr>
          <w:r>
            <w:rPr>
              <w:rFonts w:hint="eastAsia"/>
            </w:rPr>
            <w:t xml:space="preserve">　　【公開事由】　　　　　　　</w:t>
          </w:r>
        </w:p>
        <w:p w:rsidR="00E833B6" w:rsidRPr="00013FCB" w:rsidRDefault="00D101C4" w:rsidP="00973FFF">
          <w:pPr>
            <w:overflowPunct w:val="0"/>
            <w:autoSpaceDE w:val="0"/>
            <w:autoSpaceDN w:val="0"/>
            <w:spacing w:line="288" w:lineRule="auto"/>
            <w:rPr>
              <w:rFonts w:ascii="Times New Roman" w:hAnsi="Times New Roman" w:cs="Times New Roman"/>
            </w:rPr>
          </w:pPr>
        </w:p>
      </w:sdtContent>
    </w:sdt>
    <w:sdt>
      <w:sdtPr>
        <w:rPr>
          <w:rFonts w:ascii="新細明體" w:hAnsi="新細明體" w:hint="eastAsia"/>
          <w:color w:val="000000"/>
        </w:rPr>
        <w:alias w:val="b_prior1"/>
        <w:tag w:val="b_prior1"/>
        <w:id w:val="24559432"/>
        <w:placeholder>
          <w:docPart w:val="62130077ECBE47F98B9D06DBE4E40C0F"/>
        </w:placeholder>
      </w:sdtPr>
      <w:sdtEndPr>
        <w:rPr>
          <w:rFonts w:ascii="Arial" w:hAnsi="Arial" w:cs="Arial" w:hint="default"/>
        </w:rPr>
      </w:sdtEndPr>
      <w:sdtContent>
        <w:p w:rsidR="00E833B6" w:rsidRDefault="00E833B6" w:rsidP="00973FFF">
          <w:pPr>
            <w:spacing w:line="288" w:lineRule="auto"/>
            <w:rPr>
              <w:rFonts w:ascii="新細明體" w:hAnsi="新細明體"/>
              <w:color w:val="000000"/>
            </w:rPr>
          </w:pPr>
          <w:r w:rsidRPr="00B97FBD">
            <w:rPr>
              <w:rFonts w:ascii="新細明體" w:hAnsi="新細明體" w:hint="eastAsia"/>
              <w:color w:val="000000"/>
            </w:rPr>
            <w:t>【主張優先權</w:t>
          </w:r>
          <w:bookmarkStart w:id="16" w:name="prior_num"/>
          <w:r w:rsidRPr="00C43080">
            <w:rPr>
              <w:rFonts w:ascii="新細明體" w:hAnsi="新細明體"/>
            </w:rPr>
            <w:t>#</w:t>
          </w:r>
          <w:r w:rsidRPr="009E17E9">
            <w:rPr>
              <w:rFonts w:ascii="新細明體" w:hAnsi="新細明體"/>
            </w:rPr>
            <w:t>prior_num</w:t>
          </w:r>
          <w:r w:rsidRPr="00C43080">
            <w:rPr>
              <w:rFonts w:ascii="新細明體" w:hAnsi="新細明體"/>
            </w:rPr>
            <w:t>#</w:t>
          </w:r>
          <w:bookmarkEnd w:id="16"/>
          <w:r w:rsidRPr="00B97FBD">
            <w:rPr>
              <w:rFonts w:ascii="新細明體" w:hAnsi="新細明體" w:hint="eastAsia"/>
              <w:color w:val="000000"/>
            </w:rPr>
            <w:t>】</w:t>
          </w:r>
        </w:p>
        <w:p w:rsidR="00E833B6" w:rsidRDefault="00E833B6" w:rsidP="00973FFF">
          <w:pPr>
            <w:spacing w:line="288" w:lineRule="auto"/>
          </w:pPr>
          <w:r>
            <w:rPr>
              <w:rFonts w:ascii="新細明體" w:hAnsi="新細明體" w:hint="eastAsia"/>
              <w:color w:val="000000"/>
            </w:rPr>
            <w:t xml:space="preserve">　　【申請日】　　　　　　　　</w:t>
          </w:r>
          <w:bookmarkStart w:id="17" w:name="prior_date"/>
          <w:r w:rsidRPr="009E17E9">
            <w:rPr>
              <w:rFonts w:ascii="新細明體" w:hAnsi="新細明體"/>
            </w:rPr>
            <w:t>#prior_date#</w:t>
          </w:r>
          <w:bookmarkEnd w:id="17"/>
        </w:p>
        <w:p w:rsidR="00E833B6" w:rsidRDefault="00E833B6" w:rsidP="00973FFF">
          <w:pPr>
            <w:spacing w:line="288" w:lineRule="auto"/>
          </w:pPr>
          <w:r>
            <w:rPr>
              <w:rFonts w:ascii="新細明體" w:hAnsi="新細明體" w:hint="eastAsia"/>
              <w:color w:val="000000"/>
            </w:rPr>
            <w:lastRenderedPageBreak/>
            <w:t xml:space="preserve">　　【受理國家或地區】　　　　</w:t>
          </w:r>
          <w:bookmarkStart w:id="18" w:name="prior_country"/>
          <w:r w:rsidRPr="009E17E9">
            <w:rPr>
              <w:rFonts w:ascii="新細明體" w:hAnsi="新細明體"/>
            </w:rPr>
            <w:t>#prior_country#</w:t>
          </w:r>
          <w:bookmarkEnd w:id="18"/>
        </w:p>
        <w:p w:rsidR="00E833B6" w:rsidRDefault="00E833B6" w:rsidP="00973FFF">
          <w:pPr>
            <w:spacing w:line="288" w:lineRule="auto"/>
          </w:pPr>
          <w:r>
            <w:rPr>
              <w:rFonts w:ascii="新細明體" w:hAnsi="新細明體" w:hint="eastAsia"/>
              <w:color w:val="000000"/>
            </w:rPr>
            <w:t xml:space="preserve">　　【申請案號】　　　　　　　</w:t>
          </w:r>
          <w:bookmarkStart w:id="19" w:name="prior_no"/>
          <w:r w:rsidRPr="009E17E9">
            <w:rPr>
              <w:rFonts w:ascii="新細明體" w:hAnsi="新細明體"/>
            </w:rPr>
            <w:t>#prior_no#</w:t>
          </w:r>
          <w:bookmarkEnd w:id="19"/>
        </w:p>
        <w:p w:rsidR="00E833B6" w:rsidRDefault="00D101C4" w:rsidP="00973FFF">
          <w:pPr>
            <w:spacing w:line="288" w:lineRule="auto"/>
          </w:pPr>
        </w:p>
      </w:sdtContent>
    </w:sdt>
    <w:sdt>
      <w:sdtPr>
        <w:rPr>
          <w:rFonts w:ascii="新細明體" w:hAnsi="新細明體" w:hint="eastAsia"/>
          <w:color w:val="000000"/>
        </w:rPr>
        <w:alias w:val="b_content"/>
        <w:tag w:val="b_content"/>
        <w:id w:val="24559433"/>
        <w:placeholder>
          <w:docPart w:val="62130077ECBE47F98B9D06DBE4E40C0F"/>
        </w:placeholder>
      </w:sdtPr>
      <w:sdtEndPr>
        <w:rPr>
          <w:rFonts w:ascii="Calibri" w:hAnsi="Calibri" w:hint="default"/>
          <w:color w:val="auto"/>
        </w:rPr>
      </w:sdtEndPr>
      <w:sdtContent>
        <w:p w:rsidR="00E833B6" w:rsidRDefault="00E833B6" w:rsidP="00973FFF">
          <w:pPr>
            <w:snapToGrid w:val="0"/>
            <w:spacing w:line="288" w:lineRule="auto"/>
            <w:rPr>
              <w:rFonts w:ascii="新細明體" w:hAnsi="新細明體"/>
              <w:color w:val="000000"/>
            </w:rPr>
          </w:pPr>
          <w:r>
            <w:rPr>
              <w:rFonts w:ascii="新細明體" w:hAnsi="新細明體" w:hint="eastAsia"/>
              <w:color w:val="000000"/>
            </w:rPr>
            <w:t>【中文本資訊】</w:t>
          </w:r>
        </w:p>
        <w:p w:rsidR="00E833B6" w:rsidRDefault="00E833B6" w:rsidP="00973FFF">
          <w:pPr>
            <w:snapToGrid w:val="0"/>
            <w:spacing w:line="288" w:lineRule="auto"/>
            <w:rPr>
              <w:rFonts w:ascii="新細明體" w:hAnsi="新細明體"/>
              <w:color w:val="000000"/>
            </w:rPr>
          </w:pPr>
          <w:r>
            <w:rPr>
              <w:rFonts w:ascii="新細明體" w:hAnsi="新細明體" w:hint="eastAsia"/>
              <w:color w:val="000000"/>
            </w:rPr>
            <w:t xml:space="preserve">　　【說明書頁數】　　　　　　0</w:t>
          </w:r>
        </w:p>
        <w:p w:rsidR="00E833B6" w:rsidRDefault="00E833B6" w:rsidP="00973FFF">
          <w:pPr>
            <w:snapToGrid w:val="0"/>
            <w:spacing w:line="288" w:lineRule="auto"/>
            <w:rPr>
              <w:rFonts w:ascii="新細明體" w:hAnsi="新細明體"/>
              <w:color w:val="000000"/>
            </w:rPr>
          </w:pPr>
          <w:r>
            <w:rPr>
              <w:rFonts w:ascii="新細明體" w:hAnsi="新細明體" w:hint="eastAsia"/>
              <w:color w:val="000000"/>
            </w:rPr>
            <w:t xml:space="preserve">　　【圖式頁數】　　　　　　　0</w:t>
          </w:r>
        </w:p>
        <w:p w:rsidR="00E833B6" w:rsidRDefault="00E833B6" w:rsidP="00973FFF">
          <w:pPr>
            <w:snapToGrid w:val="0"/>
            <w:spacing w:line="288" w:lineRule="auto"/>
            <w:rPr>
              <w:rFonts w:ascii="新細明體" w:hAnsi="新細明體"/>
              <w:color w:val="000000"/>
            </w:rPr>
          </w:pPr>
          <w:r>
            <w:rPr>
              <w:rFonts w:ascii="新細明體" w:hAnsi="新細明體" w:hint="eastAsia"/>
              <w:color w:val="000000"/>
            </w:rPr>
            <w:t xml:space="preserve">　　【頁數總計】　　　　　　　0</w:t>
          </w:r>
        </w:p>
        <w:p w:rsidR="00E833B6" w:rsidRDefault="00E833B6" w:rsidP="00973FFF">
          <w:pPr>
            <w:snapToGrid w:val="0"/>
            <w:spacing w:line="288" w:lineRule="auto"/>
            <w:rPr>
              <w:rFonts w:ascii="新細明體" w:hAnsi="新細明體"/>
              <w:color w:val="000000"/>
            </w:rPr>
          </w:pPr>
          <w:r>
            <w:rPr>
              <w:rFonts w:ascii="新細明體" w:hAnsi="新細明體" w:hint="eastAsia"/>
              <w:color w:val="000000"/>
            </w:rPr>
            <w:t xml:space="preserve">　　【圖式圖數】　　　　　　　0</w:t>
          </w:r>
        </w:p>
        <w:p w:rsidR="00E833B6" w:rsidRDefault="00E833B6" w:rsidP="00973FFF">
          <w:pPr>
            <w:snapToGrid w:val="0"/>
            <w:spacing w:line="288" w:lineRule="auto"/>
            <w:rPr>
              <w:rFonts w:ascii="新細明體" w:hAnsi="新細明體"/>
              <w:color w:val="000000"/>
            </w:rPr>
          </w:pPr>
        </w:p>
        <w:p w:rsidR="00E833B6" w:rsidRDefault="00E833B6" w:rsidP="00973FFF">
          <w:pPr>
            <w:snapToGrid w:val="0"/>
            <w:spacing w:line="288" w:lineRule="auto"/>
            <w:rPr>
              <w:rFonts w:ascii="新細明體" w:hAnsi="新細明體"/>
              <w:color w:val="000000"/>
            </w:rPr>
          </w:pPr>
          <w:r>
            <w:rPr>
              <w:rFonts w:ascii="新細明體" w:hAnsi="新細明體" w:hint="eastAsia"/>
              <w:color w:val="000000"/>
            </w:rPr>
            <w:t>【外文本資訊】</w:t>
          </w:r>
        </w:p>
        <w:p w:rsidR="00E833B6" w:rsidRDefault="00E833B6" w:rsidP="00973FFF">
          <w:pPr>
            <w:snapToGrid w:val="0"/>
            <w:spacing w:line="288" w:lineRule="auto"/>
            <w:rPr>
              <w:rFonts w:ascii="新細明體" w:hAnsi="新細明體"/>
              <w:color w:val="000000"/>
            </w:rPr>
          </w:pPr>
          <w:r>
            <w:rPr>
              <w:rFonts w:ascii="新細明體" w:hAnsi="新細明體" w:hint="eastAsia"/>
              <w:color w:val="000000"/>
            </w:rPr>
            <w:t xml:space="preserve">　　【外文頁數總計】　　　　　0</w:t>
          </w:r>
        </w:p>
        <w:p w:rsidR="00E833B6" w:rsidRDefault="00E833B6" w:rsidP="00973FFF">
          <w:pPr>
            <w:snapToGrid w:val="0"/>
            <w:spacing w:line="288" w:lineRule="auto"/>
            <w:rPr>
              <w:rFonts w:ascii="新細明體" w:hAnsi="新細明體"/>
              <w:color w:val="000000"/>
            </w:rPr>
          </w:pPr>
          <w:r>
            <w:rPr>
              <w:rFonts w:ascii="新細明體" w:hAnsi="新細明體" w:hint="eastAsia"/>
              <w:color w:val="000000"/>
            </w:rPr>
            <w:t xml:space="preserve">　　【外文本種類】　　　　　　</w:t>
          </w:r>
          <w:r>
            <w:rPr>
              <w:rFonts w:ascii="新細明體" w:hAnsi="新細明體" w:hint="eastAsia"/>
            </w:rPr>
            <w:t>日文／英文／ 德文／韓文／法文／俄文／葡萄牙文／西班牙文／阿拉伯文</w:t>
          </w:r>
        </w:p>
        <w:p w:rsidR="00E833B6" w:rsidRDefault="00E833B6" w:rsidP="00973FFF">
          <w:pPr>
            <w:snapToGrid w:val="0"/>
            <w:spacing w:line="288" w:lineRule="auto"/>
            <w:rPr>
              <w:rFonts w:ascii="新細明體" w:hAnsi="新細明體"/>
              <w:color w:val="000000"/>
            </w:rPr>
          </w:pPr>
          <w:r>
            <w:rPr>
              <w:rFonts w:ascii="新細明體" w:hAnsi="新細明體" w:hint="eastAsia"/>
              <w:color w:val="000000"/>
            </w:rPr>
            <w:t xml:space="preserve"> </w:t>
          </w:r>
        </w:p>
        <w:p w:rsidR="00E833B6" w:rsidRDefault="00E833B6" w:rsidP="00973FFF">
          <w:pPr>
            <w:snapToGrid w:val="0"/>
            <w:spacing w:line="288" w:lineRule="auto"/>
            <w:rPr>
              <w:rFonts w:ascii="新細明體" w:hAnsi="新細明體"/>
              <w:color w:val="000000"/>
            </w:rPr>
          </w:pPr>
          <w:r>
            <w:rPr>
              <w:rFonts w:ascii="新細明體" w:hAnsi="新細明體" w:hint="eastAsia"/>
              <w:color w:val="000000"/>
            </w:rPr>
            <w:t>【簡體字本資訊】</w:t>
          </w:r>
        </w:p>
        <w:p w:rsidR="00E833B6" w:rsidRDefault="00E833B6" w:rsidP="00973FFF">
          <w:pPr>
            <w:snapToGrid w:val="0"/>
            <w:spacing w:line="288" w:lineRule="auto"/>
            <w:rPr>
              <w:rFonts w:ascii="新細明體" w:hAnsi="新細明體"/>
              <w:color w:val="000000"/>
            </w:rPr>
          </w:pPr>
          <w:r>
            <w:rPr>
              <w:rFonts w:ascii="新細明體" w:hAnsi="新細明體" w:hint="eastAsia"/>
              <w:color w:val="000000"/>
            </w:rPr>
            <w:t xml:space="preserve">　　【簡體字頁數總計】　　　　0</w:t>
          </w:r>
        </w:p>
        <w:p w:rsidR="00E833B6" w:rsidRDefault="00E833B6" w:rsidP="00973FFF">
          <w:pPr>
            <w:spacing w:line="288" w:lineRule="auto"/>
          </w:pPr>
        </w:p>
        <w:p w:rsidR="00E833B6" w:rsidRDefault="00E833B6" w:rsidP="00973FFF">
          <w:pPr>
            <w:spacing w:line="288" w:lineRule="auto"/>
          </w:pPr>
          <w:r>
            <w:rPr>
              <w:rFonts w:ascii="新細明體" w:hAnsi="新細明體" w:hint="eastAsia"/>
            </w:rPr>
            <w:t>【繳費資訊】</w:t>
          </w:r>
        </w:p>
        <w:p w:rsidR="00E833B6" w:rsidRDefault="00E833B6" w:rsidP="00973FFF">
          <w:pPr>
            <w:spacing w:line="288" w:lineRule="auto"/>
          </w:pPr>
          <w:r>
            <w:rPr>
              <w:rFonts w:ascii="新細明體" w:hAnsi="新細明體" w:hint="eastAsia"/>
            </w:rPr>
            <w:t xml:space="preserve">　　【繳費金額】　　　　　　　0</w:t>
          </w:r>
        </w:p>
        <w:p w:rsidR="00E833B6" w:rsidRDefault="00E833B6" w:rsidP="00973FFF">
          <w:pPr>
            <w:spacing w:line="288" w:lineRule="auto"/>
          </w:pPr>
          <w:r>
            <w:rPr>
              <w:rFonts w:ascii="新細明體" w:hAnsi="新細明體" w:hint="eastAsia"/>
            </w:rPr>
            <w:t xml:space="preserve">　　【收據抬頭】　　　　　　　</w:t>
          </w:r>
          <w:bookmarkStart w:id="20" w:name="receipt_name"/>
          <w:r>
            <w:rPr>
              <w:rFonts w:ascii="新細明體" w:hAnsi="新細明體" w:hint="eastAsia"/>
            </w:rPr>
            <w:t>#receipt_name#</w:t>
          </w:r>
          <w:bookmarkEnd w:id="20"/>
        </w:p>
        <w:p w:rsidR="00E833B6" w:rsidRDefault="00E833B6" w:rsidP="00973FFF">
          <w:pPr>
            <w:spacing w:line="288" w:lineRule="auto"/>
          </w:pPr>
        </w:p>
        <w:p w:rsidR="00E833B6" w:rsidRDefault="00E833B6" w:rsidP="00973FFF">
          <w:pPr>
            <w:spacing w:line="288" w:lineRule="auto"/>
            <w:rPr>
              <w:color w:val="000000"/>
            </w:rPr>
          </w:pPr>
          <w:r>
            <w:rPr>
              <w:rFonts w:hint="eastAsia"/>
              <w:color w:val="000000"/>
            </w:rPr>
            <w:t xml:space="preserve">【備註】　　　　　　　　　　　</w:t>
          </w:r>
        </w:p>
        <w:p w:rsidR="00E833B6" w:rsidRPr="00013FCB" w:rsidRDefault="00D101C4" w:rsidP="00973FFF">
          <w:pPr>
            <w:spacing w:line="288" w:lineRule="auto"/>
          </w:pPr>
        </w:p>
      </w:sdtContent>
    </w:sdt>
    <w:sdt>
      <w:sdtPr>
        <w:rPr>
          <w:rFonts w:ascii="新細明體" w:hAnsi="新細明體" w:hint="eastAsia"/>
          <w:color w:val="000000"/>
        </w:rPr>
        <w:alias w:val="b_attach"/>
        <w:tag w:val="b_attach"/>
        <w:id w:val="24559434"/>
        <w:placeholder>
          <w:docPart w:val="62130077ECBE47F98B9D06DBE4E40C0F"/>
        </w:placeholder>
      </w:sdtPr>
      <w:sdtEndPr>
        <w:rPr>
          <w:rFonts w:ascii="Calibri" w:hAnsi="Calibri" w:hint="default"/>
          <w:color w:val="auto"/>
        </w:rPr>
      </w:sdtEndPr>
      <w:sdtContent>
        <w:p w:rsidR="00E833B6" w:rsidRDefault="00E833B6" w:rsidP="00973FFF">
          <w:pPr>
            <w:spacing w:line="288" w:lineRule="auto"/>
          </w:pPr>
          <w:r>
            <w:rPr>
              <w:rFonts w:ascii="新細明體" w:hAnsi="新細明體" w:hint="eastAsia"/>
              <w:color w:val="000000"/>
            </w:rPr>
            <w:t>【附送書件】</w:t>
          </w:r>
        </w:p>
        <w:p w:rsidR="00E833B6" w:rsidRDefault="00E833B6" w:rsidP="00973FFF">
          <w:pPr>
            <w:spacing w:line="288" w:lineRule="auto"/>
          </w:pPr>
          <w:r>
            <w:rPr>
              <w:rFonts w:ascii="新細明體" w:hAnsi="新細明體" w:hint="eastAsia"/>
              <w:color w:val="000000"/>
            </w:rPr>
            <w:t xml:space="preserve">　　【基本資料表】　　　　　　</w:t>
          </w:r>
          <w:r w:rsidRPr="00B97FBD">
            <w:rPr>
              <w:rFonts w:ascii="新細明體" w:hAnsi="新細明體"/>
              <w:color w:val="000000"/>
            </w:rPr>
            <w:t>#seq#-Contact.pdf</w:t>
          </w:r>
        </w:p>
        <w:p w:rsidR="00E833B6" w:rsidRDefault="00E833B6" w:rsidP="00973FFF">
          <w:pPr>
            <w:spacing w:line="288" w:lineRule="auto"/>
          </w:pPr>
          <w:r>
            <w:rPr>
              <w:rFonts w:ascii="新細明體" w:hAnsi="新細明體" w:hint="eastAsia"/>
              <w:color w:val="000000"/>
            </w:rPr>
            <w:t xml:space="preserve">　　【設計說明書】　　　　　　</w:t>
          </w:r>
          <w:r w:rsidRPr="00B97FBD">
            <w:rPr>
              <w:rFonts w:ascii="新細明體" w:hAnsi="新細明體"/>
              <w:color w:val="000000"/>
            </w:rPr>
            <w:t>#seq#-desc.pdf</w:t>
          </w:r>
        </w:p>
        <w:p w:rsidR="00E833B6" w:rsidRDefault="00E833B6" w:rsidP="00973FFF">
          <w:pPr>
            <w:spacing w:line="288" w:lineRule="auto"/>
          </w:pPr>
          <w:r>
            <w:rPr>
              <w:rFonts w:ascii="新細明體" w:hAnsi="新細明體" w:hint="eastAsia"/>
              <w:color w:val="000000"/>
            </w:rPr>
            <w:t xml:space="preserve">　　【設計圖式】　　　　　　　</w:t>
          </w:r>
          <w:r w:rsidRPr="00B97FBD">
            <w:rPr>
              <w:rFonts w:ascii="新細明體" w:hAnsi="新細明體"/>
              <w:color w:val="000000"/>
            </w:rPr>
            <w:t>#seq#-Drawings.pdf</w:t>
          </w:r>
        </w:p>
        <w:p w:rsidR="00E833B6" w:rsidRDefault="00E833B6" w:rsidP="00973FFF">
          <w:pPr>
            <w:spacing w:line="288" w:lineRule="auto"/>
            <w:rPr>
              <w:rFonts w:ascii="新細明體" w:hAnsi="新細明體"/>
              <w:color w:val="000000"/>
            </w:rPr>
          </w:pPr>
          <w:r>
            <w:rPr>
              <w:rFonts w:ascii="新細明體" w:hAnsi="新細明體" w:hint="eastAsia"/>
              <w:color w:val="000000"/>
            </w:rPr>
            <w:t xml:space="preserve">　　【外文本】　　　　　　　　</w:t>
          </w:r>
          <w:r w:rsidRPr="00B97FBD">
            <w:rPr>
              <w:rFonts w:ascii="新細明體" w:hAnsi="新細明體"/>
              <w:color w:val="000000"/>
            </w:rPr>
            <w:t>#seq#-ForeignDescription.pdf</w:t>
          </w:r>
        </w:p>
        <w:p w:rsidR="00E833B6" w:rsidRDefault="00E833B6" w:rsidP="00973FFF">
          <w:pPr>
            <w:spacing w:line="288" w:lineRule="auto"/>
            <w:rPr>
              <w:rFonts w:ascii="新細明體" w:hAnsi="新細明體"/>
              <w:color w:val="000000"/>
            </w:rPr>
          </w:pPr>
          <w:r>
            <w:rPr>
              <w:rFonts w:ascii="新細明體" w:hAnsi="新細明體" w:hint="eastAsia"/>
              <w:color w:val="000000"/>
            </w:rPr>
            <w:t xml:space="preserve">　　【外文本】　　　　　　　　</w:t>
          </w:r>
          <w:r w:rsidRPr="00B97FBD">
            <w:rPr>
              <w:rFonts w:ascii="新細明體" w:hAnsi="新細明體"/>
              <w:color w:val="000000"/>
            </w:rPr>
            <w:t>#seq#-ForeignDrawings.pdf</w:t>
          </w:r>
        </w:p>
        <w:p w:rsidR="00E833B6" w:rsidRDefault="00E833B6" w:rsidP="00973FFF">
          <w:pPr>
            <w:spacing w:line="288" w:lineRule="auto"/>
            <w:rPr>
              <w:rFonts w:ascii="新細明體" w:hAnsi="新細明體"/>
              <w:color w:val="000000"/>
            </w:rPr>
          </w:pPr>
          <w:r>
            <w:rPr>
              <w:rFonts w:ascii="新細明體" w:hAnsi="新細明體" w:hint="eastAsia"/>
              <w:color w:val="000000"/>
            </w:rPr>
            <w:t xml:space="preserve">　　【</w:t>
          </w:r>
          <w:r w:rsidRPr="00B97FBD">
            <w:rPr>
              <w:rFonts w:ascii="新細明體" w:hAnsi="新細明體" w:hint="eastAsia"/>
              <w:color w:val="000000"/>
            </w:rPr>
            <w:t>優惠期證明文件</w:t>
          </w:r>
          <w:r>
            <w:rPr>
              <w:rFonts w:ascii="新細明體" w:hAnsi="新細明體" w:hint="eastAsia"/>
              <w:color w:val="000000"/>
            </w:rPr>
            <w:t xml:space="preserve">】　　　　</w:t>
          </w:r>
          <w:r w:rsidRPr="00B97FBD">
            <w:rPr>
              <w:rFonts w:ascii="新細明體" w:hAnsi="新細明體"/>
              <w:color w:val="000000"/>
            </w:rPr>
            <w:t>#seq#-ICExperiment.pdf</w:t>
          </w:r>
        </w:p>
        <w:p w:rsidR="00E833B6" w:rsidRDefault="00E833B6" w:rsidP="00973FFF">
          <w:pPr>
            <w:spacing w:line="288" w:lineRule="auto"/>
            <w:rPr>
              <w:rFonts w:ascii="新細明體" w:hAnsi="新細明體"/>
              <w:color w:val="000000"/>
            </w:rPr>
          </w:pPr>
          <w:r>
            <w:rPr>
              <w:rFonts w:ascii="新細明體" w:hAnsi="新細明體" w:hint="eastAsia"/>
              <w:color w:val="000000"/>
            </w:rPr>
            <w:t xml:space="preserve">　　【</w:t>
          </w:r>
          <w:r w:rsidRPr="00B97FBD">
            <w:rPr>
              <w:rFonts w:ascii="新細明體" w:hAnsi="新細明體" w:hint="eastAsia"/>
              <w:color w:val="000000"/>
            </w:rPr>
            <w:t>優惠期證明文件</w:t>
          </w:r>
          <w:r>
            <w:rPr>
              <w:rFonts w:ascii="新細明體" w:hAnsi="新細明體" w:hint="eastAsia"/>
              <w:color w:val="000000"/>
            </w:rPr>
            <w:t xml:space="preserve">】　　　　</w:t>
          </w:r>
          <w:r w:rsidRPr="00B97FBD">
            <w:rPr>
              <w:rFonts w:ascii="新細明體" w:hAnsi="新細明體"/>
              <w:color w:val="000000"/>
            </w:rPr>
            <w:t>#seq#-Exhibition.pdf</w:t>
          </w:r>
        </w:p>
        <w:p w:rsidR="00E833B6" w:rsidRDefault="00E833B6" w:rsidP="00973FFF">
          <w:pPr>
            <w:spacing w:line="288" w:lineRule="auto"/>
          </w:pPr>
          <w:r>
            <w:rPr>
              <w:rFonts w:ascii="新細明體" w:hAnsi="新細明體" w:hint="eastAsia"/>
              <w:color w:val="000000"/>
            </w:rPr>
            <w:t xml:space="preserve">　　【委任書】　　　　　　　　</w:t>
          </w:r>
          <w:r w:rsidRPr="00B97FBD">
            <w:rPr>
              <w:rFonts w:ascii="新細明體" w:hAnsi="新細明體"/>
              <w:color w:val="000000"/>
            </w:rPr>
            <w:t>#seq#-PowerAttorney.pdf</w:t>
          </w:r>
        </w:p>
        <w:p w:rsidR="00E833B6" w:rsidRPr="007437C3" w:rsidRDefault="00E833B6" w:rsidP="00973FFF">
          <w:pPr>
            <w:pStyle w:val="p0"/>
            <w:autoSpaceDN w:val="0"/>
            <w:spacing w:line="288" w:lineRule="auto"/>
            <w:rPr>
              <w:sz w:val="24"/>
              <w:szCs w:val="24"/>
            </w:rPr>
          </w:pPr>
          <w:r w:rsidRPr="007437C3">
            <w:rPr>
              <w:rFonts w:hint="eastAsia"/>
              <w:sz w:val="24"/>
              <w:szCs w:val="24"/>
            </w:rPr>
            <w:t xml:space="preserve">　　【其他】</w:t>
          </w:r>
        </w:p>
        <w:p w:rsidR="00E833B6" w:rsidRPr="007437C3" w:rsidRDefault="00E833B6" w:rsidP="00973FFF">
          <w:pPr>
            <w:pStyle w:val="p0"/>
            <w:autoSpaceDN w:val="0"/>
            <w:spacing w:line="288" w:lineRule="auto"/>
            <w:rPr>
              <w:sz w:val="24"/>
              <w:szCs w:val="24"/>
            </w:rPr>
          </w:pPr>
          <w:r w:rsidRPr="007437C3">
            <w:rPr>
              <w:rFonts w:hint="eastAsia"/>
              <w:sz w:val="24"/>
              <w:szCs w:val="24"/>
            </w:rPr>
            <w:t xml:space="preserve">　　　【文件描述】　　　　　　</w:t>
          </w:r>
          <w:r w:rsidRPr="00B97FBD">
            <w:rPr>
              <w:rFonts w:hint="eastAsia"/>
              <w:sz w:val="24"/>
              <w:szCs w:val="24"/>
            </w:rPr>
            <w:t>展覽</w:t>
          </w:r>
          <w:r w:rsidRPr="00B93F1B">
            <w:rPr>
              <w:rFonts w:ascii="新細明體" w:hAnsi="新細明體" w:hint="eastAsia"/>
              <w:sz w:val="24"/>
              <w:szCs w:val="24"/>
            </w:rPr>
            <w:t>會DM</w:t>
          </w:r>
        </w:p>
        <w:p w:rsidR="00E833B6" w:rsidRPr="007437C3" w:rsidRDefault="00E833B6" w:rsidP="00973FFF">
          <w:pPr>
            <w:pStyle w:val="p0"/>
            <w:autoSpaceDN w:val="0"/>
            <w:spacing w:line="288" w:lineRule="auto"/>
            <w:rPr>
              <w:sz w:val="24"/>
              <w:szCs w:val="24"/>
            </w:rPr>
          </w:pPr>
          <w:r w:rsidRPr="007437C3">
            <w:rPr>
              <w:rFonts w:hint="eastAsia"/>
              <w:sz w:val="24"/>
              <w:szCs w:val="24"/>
            </w:rPr>
            <w:t xml:space="preserve">　　　【文件檔名】　　　　　　</w:t>
          </w:r>
          <w:r w:rsidRPr="00B97FBD">
            <w:rPr>
              <w:rFonts w:ascii="新細明體" w:hAnsi="新細明體"/>
              <w:sz w:val="24"/>
              <w:szCs w:val="24"/>
            </w:rPr>
            <w:t>#seq#-Exhibition_DM.pdf</w:t>
          </w:r>
        </w:p>
        <w:p w:rsidR="00E833B6" w:rsidRPr="007437C3" w:rsidRDefault="00E833B6" w:rsidP="00973FFF">
          <w:pPr>
            <w:pStyle w:val="p0"/>
            <w:autoSpaceDN w:val="0"/>
            <w:spacing w:line="288" w:lineRule="auto"/>
            <w:rPr>
              <w:sz w:val="24"/>
              <w:szCs w:val="24"/>
            </w:rPr>
          </w:pPr>
          <w:r w:rsidRPr="007437C3">
            <w:rPr>
              <w:rFonts w:hint="eastAsia"/>
              <w:sz w:val="24"/>
              <w:szCs w:val="24"/>
            </w:rPr>
            <w:lastRenderedPageBreak/>
            <w:t>【</w:t>
          </w:r>
          <w:r w:rsidRPr="00B97FBD">
            <w:rPr>
              <w:rFonts w:hint="eastAsia"/>
              <w:sz w:val="24"/>
              <w:szCs w:val="24"/>
            </w:rPr>
            <w:t>中文本原始檔</w:t>
          </w:r>
          <w:r w:rsidRPr="007437C3">
            <w:rPr>
              <w:rFonts w:hint="eastAsia"/>
              <w:sz w:val="24"/>
              <w:szCs w:val="24"/>
            </w:rPr>
            <w:t xml:space="preserve">】　　　　　　　</w:t>
          </w:r>
          <w:r w:rsidRPr="00B97FBD">
            <w:rPr>
              <w:rFonts w:ascii="新細明體" w:hAnsi="新細明體"/>
              <w:sz w:val="24"/>
              <w:szCs w:val="24"/>
            </w:rPr>
            <w:t>#seq#-desc.doc</w:t>
          </w:r>
        </w:p>
        <w:p w:rsidR="00E833B6" w:rsidRPr="00B97FBD" w:rsidRDefault="00D101C4" w:rsidP="00973FFF">
          <w:pPr>
            <w:spacing w:line="288" w:lineRule="auto"/>
          </w:pPr>
        </w:p>
      </w:sdtContent>
    </w:sdt>
    <w:sdt>
      <w:sdtPr>
        <w:rPr>
          <w:rFonts w:ascii="新細明體" w:hAnsi="新細明體" w:hint="eastAsia"/>
          <w:color w:val="000000"/>
        </w:rPr>
        <w:alias w:val="b_sign"/>
        <w:tag w:val="b_sign"/>
        <w:id w:val="24559435"/>
        <w:placeholder>
          <w:docPart w:val="62130077ECBE47F98B9D06DBE4E40C0F"/>
        </w:placeholder>
      </w:sdtPr>
      <w:sdtContent>
        <w:p w:rsidR="00E833B6" w:rsidRPr="00C43DBE" w:rsidRDefault="00E833B6" w:rsidP="00973FFF">
          <w:pPr>
            <w:spacing w:line="288" w:lineRule="auto"/>
            <w:rPr>
              <w:rFonts w:ascii="新細明體" w:hAnsi="新細明體"/>
              <w:color w:val="000000"/>
            </w:rPr>
          </w:pPr>
          <w:r w:rsidRPr="00C43DBE">
            <w:rPr>
              <w:rFonts w:ascii="新細明體" w:hAnsi="新細明體" w:hint="eastAsia"/>
              <w:color w:val="000000"/>
            </w:rPr>
            <w:t>【本申請書所檢送之PDF檔或影像檔與原本或正本相同】</w:t>
          </w:r>
        </w:p>
        <w:p w:rsidR="00E833B6" w:rsidRDefault="00E833B6" w:rsidP="00973FFF">
          <w:pPr>
            <w:spacing w:line="288" w:lineRule="auto"/>
            <w:rPr>
              <w:rFonts w:ascii="新細明體" w:hAnsi="新細明體"/>
              <w:color w:val="000000"/>
            </w:rPr>
          </w:pPr>
          <w:r w:rsidRPr="00C43DBE">
            <w:rPr>
              <w:rFonts w:ascii="新細明體" w:hAnsi="新細明體" w:hint="eastAsia"/>
              <w:color w:val="000000"/>
            </w:rPr>
            <w:t>【申請人已詳閱申請須知所定個人資料保護注意事項-並已確認本申請案之附件-除基本資料表-委任書外-不包含應予保密之個人資料-其載有個人資料者-同意智慧財產局提供任何人以自動化或非自動化之方式閱覽或抄錄或攝影或影印.】</w:t>
          </w:r>
        </w:p>
      </w:sdtContent>
    </w:sdt>
    <w:p w:rsidR="00AA047C" w:rsidRPr="00E833B6" w:rsidRDefault="00AA047C" w:rsidP="00973FFF">
      <w:pPr>
        <w:spacing w:line="288" w:lineRule="auto"/>
      </w:pPr>
    </w:p>
    <w:sectPr w:rsidR="00AA047C" w:rsidRPr="00E833B6" w:rsidSect="00160333">
      <w:footerReference w:type="default" r:id="rId7"/>
      <w:pgSz w:w="11906" w:h="16838"/>
      <w:pgMar w:top="1134" w:right="1134" w:bottom="1134" w:left="1134" w:header="851" w:footer="992" w:gutter="0"/>
      <w:pgNumType w:start="1"/>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07F6" w:rsidRDefault="00AA07F6">
      <w:r>
        <w:separator/>
      </w:r>
    </w:p>
  </w:endnote>
  <w:endnote w:type="continuationSeparator" w:id="0">
    <w:p w:rsidR="00AA07F6" w:rsidRDefault="00AA07F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60333" w:rsidRDefault="00160333" w:rsidP="00160333">
    <w:pPr>
      <w:pStyle w:val="a7"/>
      <w:jc w:val="center"/>
    </w:pPr>
    <w:r>
      <w:rPr>
        <w:rFonts w:hint="eastAsia"/>
      </w:rPr>
      <w:t>第</w:t>
    </w:r>
    <w:fldSimple w:instr=" PAGE   \* MERGEFORMAT ">
      <w:r w:rsidR="00AD1882">
        <w:rPr>
          <w:noProof/>
        </w:rPr>
        <w:t>1</w:t>
      </w:r>
    </w:fldSimple>
    <w:r>
      <w:rPr>
        <w:rFonts w:hint="eastAsia"/>
      </w:rPr>
      <w:t>頁，共</w:t>
    </w:r>
    <w:fldSimple w:instr=" SECTIONPAGES  \* MERGEFORMAT ">
      <w:r w:rsidR="00AD1882">
        <w:rPr>
          <w:noProof/>
        </w:rPr>
        <w:t>3</w:t>
      </w:r>
    </w:fldSimple>
    <w:r>
      <w:rPr>
        <w:rFonts w:hint="eastAsia"/>
      </w:rPr>
      <w:t>頁</w:t>
    </w:r>
    <w:r>
      <w:rPr>
        <w:rFonts w:hint="eastAsia"/>
      </w:rPr>
      <w:t>(</w:t>
    </w:r>
    <w:r>
      <w:rPr>
        <w:rFonts w:hint="eastAsia"/>
      </w:rPr>
      <w:t>設計專利申請書</w:t>
    </w:r>
    <w:r>
      <w:rPr>
        <w:rFonts w:hint="eastAsia"/>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07F6" w:rsidRDefault="00AA07F6">
      <w:r>
        <w:separator/>
      </w:r>
    </w:p>
  </w:footnote>
  <w:footnote w:type="continuationSeparator" w:id="0">
    <w:p w:rsidR="00AA07F6" w:rsidRDefault="00AA07F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7F536D"/>
    <w:multiLevelType w:val="hybridMultilevel"/>
    <w:tmpl w:val="87E28876"/>
    <w:lvl w:ilvl="0" w:tplc="75104D78">
      <w:start w:val="1"/>
      <w:numFmt w:val="decimal"/>
      <w:lvlText w:val="【主張優先權%1】"/>
      <w:lvlJc w:val="left"/>
      <w:pPr>
        <w:ind w:left="480" w:hanging="480"/>
      </w:pPr>
      <w:rPr>
        <w:rFonts w:ascii="Times New Roman" w:eastAsia="新細明體" w:hAnsi="Times New Roman" w:hint="eastAsia"/>
        <w:b w:val="0"/>
        <w:i w:val="0"/>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
    <w:nsid w:val="334B02EA"/>
    <w:multiLevelType w:val="hybridMultilevel"/>
    <w:tmpl w:val="FEEC2DD0"/>
    <w:lvl w:ilvl="0" w:tplc="0608C004">
      <w:start w:val="1"/>
      <w:numFmt w:val="decimal"/>
      <w:lvlText w:val="【主張優惠期%1】"/>
      <w:lvlJc w:val="left"/>
      <w:pPr>
        <w:ind w:left="480" w:hanging="480"/>
      </w:pPr>
      <w:rPr>
        <w:rFonts w:ascii="Times New Roman" w:eastAsia="新細明體" w:hAnsi="Times New Roman" w:hint="eastAsia"/>
        <w:b w:val="0"/>
        <w:i w:val="0"/>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
    <w:nsid w:val="3AFB6558"/>
    <w:multiLevelType w:val="hybridMultilevel"/>
    <w:tmpl w:val="5B089CB6"/>
    <w:lvl w:ilvl="0" w:tplc="C4801CB4">
      <w:start w:val="1"/>
      <w:numFmt w:val="decimal"/>
      <w:lvlText w:val="【申請人%1】"/>
      <w:lvlJc w:val="left"/>
      <w:pPr>
        <w:ind w:left="480" w:hanging="480"/>
      </w:pPr>
      <w:rPr>
        <w:rFonts w:ascii="Times New Roman" w:eastAsia="新細明體" w:hAnsi="Times New Roman" w:hint="eastAsia"/>
        <w:b w:val="0"/>
        <w:i w:val="0"/>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3">
    <w:nsid w:val="5E64764D"/>
    <w:multiLevelType w:val="hybridMultilevel"/>
    <w:tmpl w:val="F72A9E7E"/>
    <w:lvl w:ilvl="0" w:tplc="77DA56EC">
      <w:start w:val="1"/>
      <w:numFmt w:val="decimal"/>
      <w:lvlText w:val="【本案符合優惠期相關規定%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6FAF6D45"/>
    <w:multiLevelType w:val="hybridMultilevel"/>
    <w:tmpl w:val="F96EB526"/>
    <w:lvl w:ilvl="0" w:tplc="FEA24950">
      <w:start w:val="1"/>
      <w:numFmt w:val="decimal"/>
      <w:lvlText w:val="【設計人%1】"/>
      <w:lvlJc w:val="left"/>
      <w:pPr>
        <w:ind w:left="480" w:hanging="480"/>
      </w:pPr>
      <w:rPr>
        <w:rFonts w:ascii="Times New Roman" w:eastAsia="新細明體" w:hAnsi="Times New Roman" w:hint="eastAsia"/>
        <w:b w:val="0"/>
        <w:i w:val="0"/>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5">
    <w:nsid w:val="7F0D7312"/>
    <w:multiLevelType w:val="hybridMultilevel"/>
    <w:tmpl w:val="A7FAA7EE"/>
    <w:lvl w:ilvl="0" w:tplc="DD3253EE">
      <w:start w:val="1"/>
      <w:numFmt w:val="decimal"/>
      <w:lvlText w:val="【代理人%1】"/>
      <w:lvlJc w:val="left"/>
      <w:pPr>
        <w:ind w:left="480" w:hanging="480"/>
      </w:pPr>
      <w:rPr>
        <w:rFonts w:ascii="Times New Roman" w:eastAsia="新細明體" w:hAnsi="Times New Roman" w:hint="eastAsia"/>
        <w:b w:val="0"/>
        <w:i w:val="0"/>
        <w:sz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480"/>
  <w:noPunctuationKerning/>
  <w:characterSpacingControl w:val="compressPunctuation"/>
  <w:hdrShapeDefaults>
    <o:shapedefaults v:ext="edit" spidmax="9217"/>
  </w:hdrShapeDefaults>
  <w:footnotePr>
    <w:footnote w:id="-1"/>
    <w:footnote w:id="0"/>
  </w:footnotePr>
  <w:endnotePr>
    <w:endnote w:id="-1"/>
    <w:endnote w:id="0"/>
  </w:endnotePr>
  <w:compat>
    <w:useFELayout/>
  </w:compat>
  <w:rsids>
    <w:rsidRoot w:val="00E833B6"/>
    <w:rsid w:val="000B49F6"/>
    <w:rsid w:val="00160333"/>
    <w:rsid w:val="001767B6"/>
    <w:rsid w:val="00193D30"/>
    <w:rsid w:val="001F69DA"/>
    <w:rsid w:val="002705AF"/>
    <w:rsid w:val="002B4B11"/>
    <w:rsid w:val="002D2095"/>
    <w:rsid w:val="002E4B86"/>
    <w:rsid w:val="003C5FF9"/>
    <w:rsid w:val="00471C24"/>
    <w:rsid w:val="005068D3"/>
    <w:rsid w:val="00594500"/>
    <w:rsid w:val="0064552A"/>
    <w:rsid w:val="00665BB6"/>
    <w:rsid w:val="00743FAB"/>
    <w:rsid w:val="007F2258"/>
    <w:rsid w:val="008026C3"/>
    <w:rsid w:val="00814CAB"/>
    <w:rsid w:val="008642D5"/>
    <w:rsid w:val="00870E51"/>
    <w:rsid w:val="008A4328"/>
    <w:rsid w:val="008E5351"/>
    <w:rsid w:val="00973FFF"/>
    <w:rsid w:val="00A11841"/>
    <w:rsid w:val="00A816B4"/>
    <w:rsid w:val="00AA047C"/>
    <w:rsid w:val="00AA07F6"/>
    <w:rsid w:val="00AD1882"/>
    <w:rsid w:val="00B74CAF"/>
    <w:rsid w:val="00BC5D2E"/>
    <w:rsid w:val="00C30CB3"/>
    <w:rsid w:val="00C4133E"/>
    <w:rsid w:val="00CA13C5"/>
    <w:rsid w:val="00CD17FD"/>
    <w:rsid w:val="00D101C4"/>
    <w:rsid w:val="00D44E04"/>
    <w:rsid w:val="00DB5245"/>
    <w:rsid w:val="00DD1879"/>
    <w:rsid w:val="00E02ED2"/>
    <w:rsid w:val="00E112AC"/>
    <w:rsid w:val="00E833B6"/>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833B6"/>
    <w:rPr>
      <w:rFonts w:ascii="Calibri" w:hAnsi="Calibri" w:cs="新細明體"/>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semiHidden/>
    <w:unhideWhenUsed/>
    <w:rsid w:val="007F2258"/>
    <w:rPr>
      <w:color w:val="0000FF"/>
      <w:u w:val="single"/>
    </w:rPr>
  </w:style>
  <w:style w:type="character" w:styleId="a4">
    <w:name w:val="FollowedHyperlink"/>
    <w:uiPriority w:val="99"/>
    <w:semiHidden/>
    <w:unhideWhenUsed/>
    <w:rsid w:val="007F2258"/>
    <w:rPr>
      <w:color w:val="800080"/>
      <w:u w:val="single"/>
    </w:rPr>
  </w:style>
  <w:style w:type="paragraph" w:styleId="a5">
    <w:name w:val="header"/>
    <w:basedOn w:val="a"/>
    <w:link w:val="a6"/>
    <w:uiPriority w:val="99"/>
    <w:unhideWhenUsed/>
    <w:rsid w:val="007F2258"/>
    <w:pPr>
      <w:snapToGrid w:val="0"/>
    </w:pPr>
    <w:rPr>
      <w:sz w:val="20"/>
      <w:szCs w:val="20"/>
    </w:rPr>
  </w:style>
  <w:style w:type="character" w:customStyle="1" w:styleId="a6">
    <w:name w:val="頁首 字元"/>
    <w:basedOn w:val="a0"/>
    <w:link w:val="a5"/>
    <w:uiPriority w:val="99"/>
    <w:locked/>
    <w:rsid w:val="007F2258"/>
  </w:style>
  <w:style w:type="paragraph" w:styleId="a7">
    <w:name w:val="footer"/>
    <w:basedOn w:val="a"/>
    <w:link w:val="a8"/>
    <w:uiPriority w:val="99"/>
    <w:unhideWhenUsed/>
    <w:rsid w:val="007F2258"/>
    <w:pPr>
      <w:snapToGrid w:val="0"/>
    </w:pPr>
    <w:rPr>
      <w:sz w:val="20"/>
      <w:szCs w:val="20"/>
    </w:rPr>
  </w:style>
  <w:style w:type="character" w:customStyle="1" w:styleId="a8">
    <w:name w:val="頁尾 字元"/>
    <w:basedOn w:val="a0"/>
    <w:link w:val="a7"/>
    <w:uiPriority w:val="99"/>
    <w:locked/>
    <w:rsid w:val="007F2258"/>
  </w:style>
  <w:style w:type="paragraph" w:styleId="a9">
    <w:name w:val="Balloon Text"/>
    <w:basedOn w:val="a"/>
    <w:link w:val="aa"/>
    <w:uiPriority w:val="99"/>
    <w:semiHidden/>
    <w:unhideWhenUsed/>
    <w:rsid w:val="007F2258"/>
    <w:rPr>
      <w:rFonts w:ascii="Cambria" w:hAnsi="Cambria"/>
      <w:sz w:val="18"/>
      <w:szCs w:val="18"/>
    </w:rPr>
  </w:style>
  <w:style w:type="character" w:customStyle="1" w:styleId="aa">
    <w:name w:val="註解方塊文字 字元"/>
    <w:link w:val="a9"/>
    <w:uiPriority w:val="99"/>
    <w:semiHidden/>
    <w:locked/>
    <w:rsid w:val="007F2258"/>
    <w:rPr>
      <w:rFonts w:ascii="Cambria" w:hAnsi="Cambria" w:hint="default"/>
    </w:rPr>
  </w:style>
  <w:style w:type="paragraph" w:styleId="ab">
    <w:name w:val="List Paragraph"/>
    <w:basedOn w:val="a"/>
    <w:uiPriority w:val="34"/>
    <w:qFormat/>
    <w:rsid w:val="007F2258"/>
    <w:pPr>
      <w:ind w:left="480"/>
    </w:pPr>
  </w:style>
  <w:style w:type="paragraph" w:customStyle="1" w:styleId="msochpdefault">
    <w:name w:val="msochpdefault"/>
    <w:basedOn w:val="a"/>
    <w:rsid w:val="007F2258"/>
    <w:pPr>
      <w:spacing w:before="100" w:beforeAutospacing="1" w:after="100" w:afterAutospacing="1"/>
    </w:pPr>
    <w:rPr>
      <w:rFonts w:ascii="新細明體" w:hAnsi="新細明體"/>
      <w:sz w:val="20"/>
      <w:szCs w:val="20"/>
    </w:rPr>
  </w:style>
  <w:style w:type="paragraph" w:customStyle="1" w:styleId="p0">
    <w:name w:val="p0"/>
    <w:basedOn w:val="a"/>
    <w:rsid w:val="008642D5"/>
    <w:rPr>
      <w:rFonts w:ascii="Times New Roman"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1583\AppData\Roaming\Microsoft\Templates\&#23560;&#21033;&#30003;&#35531;&#26360;\03&#35373;&#35336;&#23560;&#21033;&#30003;&#35531;&#26360;.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2130077ECBE47F98B9D06DBE4E40C0F"/>
        <w:category>
          <w:name w:val="一般"/>
          <w:gallery w:val="placeholder"/>
        </w:category>
        <w:types>
          <w:type w:val="bbPlcHdr"/>
        </w:types>
        <w:behaviors>
          <w:behavior w:val="content"/>
        </w:behaviors>
        <w:guid w:val="{D78F9FAA-2B5F-4580-BBAB-EDE2408DF4B3}"/>
      </w:docPartPr>
      <w:docPartBody>
        <w:p w:rsidR="00D0560B" w:rsidRDefault="00733BA5" w:rsidP="00733BA5">
          <w:pPr>
            <w:pStyle w:val="62130077ECBE47F98B9D06DBE4E40C0F"/>
          </w:pPr>
          <w:r w:rsidRPr="00286DF3">
            <w:rPr>
              <w:rStyle w:val="a3"/>
              <w:rFonts w:hint="eastAsia"/>
            </w:rPr>
            <w:t>按一下這裡以輸入文字。</w:t>
          </w:r>
        </w:p>
      </w:docPartBody>
    </w:docPart>
    <w:docPart>
      <w:docPartPr>
        <w:name w:val="21B75EE72D7A42999EF24D6C53FB5182"/>
        <w:category>
          <w:name w:val="一般"/>
          <w:gallery w:val="placeholder"/>
        </w:category>
        <w:types>
          <w:type w:val="bbPlcHdr"/>
        </w:types>
        <w:behaviors>
          <w:behavior w:val="content"/>
        </w:behaviors>
        <w:guid w:val="{AA380D66-1505-48DB-9506-E18955991A5F}"/>
      </w:docPartPr>
      <w:docPartBody>
        <w:p w:rsidR="00D0560B" w:rsidRDefault="00733BA5" w:rsidP="00733BA5">
          <w:pPr>
            <w:pStyle w:val="21B75EE72D7A42999EF24D6C53FB5182"/>
          </w:pPr>
          <w:r w:rsidRPr="009156A3">
            <w:rPr>
              <w:rStyle w:val="a3"/>
              <w:rFonts w:hint="eastAsia"/>
            </w:rPr>
            <w:t>按一下這裡以輸入文字。</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33BA5"/>
    <w:rsid w:val="00106D04"/>
    <w:rsid w:val="0060516E"/>
    <w:rsid w:val="00655641"/>
    <w:rsid w:val="00733BA5"/>
    <w:rsid w:val="00D0560B"/>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560B"/>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rsid w:val="00733BA5"/>
    <w:rPr>
      <w:color w:val="808080"/>
    </w:rPr>
  </w:style>
  <w:style w:type="paragraph" w:customStyle="1" w:styleId="C2D616903FE94DD28004ED03973C32BA">
    <w:name w:val="C2D616903FE94DD28004ED03973C32BA"/>
    <w:rsid w:val="00733BA5"/>
    <w:pPr>
      <w:widowControl w:val="0"/>
    </w:pPr>
  </w:style>
  <w:style w:type="paragraph" w:customStyle="1" w:styleId="3F35A84F94C1423D98740A638BF3D343">
    <w:name w:val="3F35A84F94C1423D98740A638BF3D343"/>
    <w:rsid w:val="00733BA5"/>
    <w:pPr>
      <w:widowControl w:val="0"/>
    </w:pPr>
  </w:style>
  <w:style w:type="paragraph" w:customStyle="1" w:styleId="62130077ECBE47F98B9D06DBE4E40C0F">
    <w:name w:val="62130077ECBE47F98B9D06DBE4E40C0F"/>
    <w:rsid w:val="00733BA5"/>
    <w:pPr>
      <w:widowControl w:val="0"/>
    </w:pPr>
  </w:style>
  <w:style w:type="paragraph" w:customStyle="1" w:styleId="21B75EE72D7A42999EF24D6C53FB5182">
    <w:name w:val="21B75EE72D7A42999EF24D6C53FB5182"/>
    <w:rsid w:val="00733BA5"/>
    <w:pPr>
      <w:widowControl w:val="0"/>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03設計專利申請書.dot</Template>
  <TotalTime>2</TotalTime>
  <Pages>3</Pages>
  <Words>570</Words>
  <Characters>837</Characters>
  <Application>Microsoft Office Word</Application>
  <DocSecurity>0</DocSecurity>
  <Lines>6</Lines>
  <Paragraphs>2</Paragraphs>
  <ScaleCrop>false</ScaleCrop>
  <Company>聖島國際專利商標聯合事務所</Company>
  <LinksUpToDate>false</LinksUpToDate>
  <CharactersWithSpaces>1405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聖島國際專利商標聯合事務所</dc:creator>
  <cp:lastModifiedBy>聖島國際專利商標聯合事務所</cp:lastModifiedBy>
  <cp:revision>7</cp:revision>
  <dcterms:created xsi:type="dcterms:W3CDTF">2018-01-31T08:02:00Z</dcterms:created>
  <dcterms:modified xsi:type="dcterms:W3CDTF">2018-02-01T09:45:00Z</dcterms:modified>
</cp:coreProperties>
</file>