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6E" w:rsidRPr="00945BF1" w:rsidRDefault="00CA6F6E" w:rsidP="00CA6F6E">
      <w:pPr>
        <w:overflowPunct w:val="0"/>
        <w:autoSpaceDE w:val="0"/>
        <w:autoSpaceDN w:val="0"/>
        <w:spacing w:line="600" w:lineRule="atLeast"/>
        <w:jc w:val="center"/>
        <w:rPr>
          <w:rFonts w:ascii="Times New Roman" w:hAnsi="Times New Roman" w:cs="Times New Roman"/>
          <w:sz w:val="44"/>
          <w:szCs w:val="28"/>
        </w:rPr>
      </w:pPr>
      <w:r w:rsidRPr="00945BF1">
        <w:rPr>
          <w:rFonts w:ascii="Times New Roman" w:hAnsi="Times New Roman" w:cs="Times New Roman" w:hint="eastAsia"/>
          <w:sz w:val="44"/>
          <w:szCs w:val="28"/>
        </w:rPr>
        <w:t>【</w:t>
      </w:r>
      <w:r w:rsidR="002F3D94" w:rsidRPr="00945BF1">
        <w:rPr>
          <w:rFonts w:ascii="Times New Roman" w:hAnsi="Times New Roman" w:cs="Times New Roman" w:hint="eastAsia"/>
          <w:sz w:val="44"/>
          <w:szCs w:val="28"/>
        </w:rPr>
        <w:t>衍生</w:t>
      </w:r>
      <w:r w:rsidRPr="00945BF1">
        <w:rPr>
          <w:rFonts w:ascii="Times New Roman" w:hAnsi="Times New Roman" w:cs="Times New Roman" w:hint="eastAsia"/>
          <w:sz w:val="44"/>
          <w:szCs w:val="28"/>
        </w:rPr>
        <w:t>設計說明書】</w:t>
      </w:r>
    </w:p>
    <w:p w:rsidR="00CA6F6E" w:rsidRDefault="00CA6F6E" w:rsidP="00FA54BA">
      <w:pPr>
        <w:overflowPunct w:val="0"/>
        <w:autoSpaceDE w:val="0"/>
        <w:autoSpaceDN w:val="0"/>
        <w:spacing w:line="600" w:lineRule="atLeast"/>
        <w:jc w:val="both"/>
        <w:rPr>
          <w:rFonts w:ascii="Times New Roman" w:hAnsi="Times New Roman" w:cs="Times New Roman" w:hint="eastAsia"/>
          <w:sz w:val="28"/>
          <w:szCs w:val="28"/>
        </w:rPr>
      </w:pPr>
      <w:r w:rsidRPr="00945BF1">
        <w:rPr>
          <w:rFonts w:ascii="Times New Roman" w:hAnsi="Times New Roman" w:cs="Times New Roman" w:hint="eastAsia"/>
          <w:sz w:val="28"/>
          <w:szCs w:val="28"/>
        </w:rPr>
        <w:t>【中文設計名稱】</w:t>
      </w:r>
      <w:r w:rsidR="00214E72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214E72" w:rsidRPr="005C1526">
        <w:rPr>
          <w:rFonts w:ascii="Times New Roman" w:hAnsi="Times New Roman" w:cs="Times New Roman"/>
          <w:sz w:val="28"/>
          <w:szCs w:val="44"/>
        </w:rPr>
        <w:t>#cappl_name#</w:t>
      </w:r>
    </w:p>
    <w:p w:rsidR="00CA6F6E" w:rsidRPr="00945BF1" w:rsidRDefault="00CA6F6E" w:rsidP="00FA54BA">
      <w:pPr>
        <w:overflowPunct w:val="0"/>
        <w:autoSpaceDE w:val="0"/>
        <w:autoSpaceDN w:val="0"/>
        <w:spacing w:line="6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45BF1">
        <w:rPr>
          <w:rFonts w:ascii="Times New Roman" w:hAnsi="Times New Roman" w:cs="Times New Roman" w:hint="eastAsia"/>
          <w:sz w:val="28"/>
          <w:szCs w:val="28"/>
        </w:rPr>
        <w:t>【英文設計名稱】</w:t>
      </w:r>
      <w:r w:rsidR="00214E72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214E72" w:rsidRPr="005C1526">
        <w:rPr>
          <w:rFonts w:ascii="Times New Roman" w:hAnsi="Times New Roman" w:cs="Times New Roman"/>
          <w:sz w:val="28"/>
          <w:szCs w:val="44"/>
        </w:rPr>
        <w:t>#eappl_name#</w:t>
      </w:r>
    </w:p>
    <w:p w:rsidR="00CA6F6E" w:rsidRPr="00945BF1" w:rsidRDefault="00CA6F6E" w:rsidP="00FA54BA">
      <w:pPr>
        <w:overflowPunct w:val="0"/>
        <w:autoSpaceDE w:val="0"/>
        <w:autoSpaceDN w:val="0"/>
        <w:spacing w:line="6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A6F6E" w:rsidRPr="00945BF1" w:rsidRDefault="00CA6F6E" w:rsidP="00CA6F6E">
      <w:pPr>
        <w:overflowPunct w:val="0"/>
        <w:autoSpaceDE w:val="0"/>
        <w:autoSpaceDN w:val="0"/>
        <w:spacing w:line="600" w:lineRule="atLeast"/>
        <w:rPr>
          <w:rFonts w:ascii="Times New Roman" w:hAnsi="Times New Roman" w:cs="Times New Roman"/>
          <w:sz w:val="28"/>
          <w:szCs w:val="28"/>
        </w:rPr>
      </w:pPr>
      <w:r w:rsidRPr="00945BF1">
        <w:rPr>
          <w:rFonts w:ascii="Times New Roman" w:hAnsi="Times New Roman" w:cs="Times New Roman" w:hint="eastAsia"/>
          <w:sz w:val="28"/>
          <w:szCs w:val="28"/>
        </w:rPr>
        <w:t>【物品用途】</w:t>
      </w:r>
    </w:p>
    <w:p w:rsidR="00CA6F6E" w:rsidRPr="00945BF1" w:rsidRDefault="00CA6F6E" w:rsidP="00224EB2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142" w:firstLineChars="131" w:firstLine="367"/>
        <w:jc w:val="both"/>
        <w:rPr>
          <w:rFonts w:ascii="Times New Roman" w:hAnsi="Times New Roman" w:cs="Times New Roman"/>
          <w:sz w:val="28"/>
          <w:szCs w:val="28"/>
        </w:rPr>
      </w:pPr>
    </w:p>
    <w:p w:rsidR="00CA6F6E" w:rsidRPr="00945BF1" w:rsidRDefault="00CA6F6E" w:rsidP="00FA54BA">
      <w:pPr>
        <w:overflowPunct w:val="0"/>
        <w:autoSpaceDE w:val="0"/>
        <w:autoSpaceDN w:val="0"/>
        <w:spacing w:line="6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A6F6E" w:rsidRPr="00945BF1" w:rsidRDefault="00CA6F6E" w:rsidP="00CA6F6E">
      <w:pPr>
        <w:overflowPunct w:val="0"/>
        <w:autoSpaceDE w:val="0"/>
        <w:autoSpaceDN w:val="0"/>
        <w:spacing w:line="600" w:lineRule="atLeast"/>
        <w:rPr>
          <w:rFonts w:ascii="Times New Roman" w:hAnsi="Times New Roman" w:cs="Times New Roman"/>
          <w:sz w:val="28"/>
          <w:szCs w:val="28"/>
        </w:rPr>
      </w:pPr>
      <w:r w:rsidRPr="00945BF1">
        <w:rPr>
          <w:rFonts w:ascii="Times New Roman" w:hAnsi="Times New Roman" w:cs="Times New Roman" w:hint="eastAsia"/>
          <w:sz w:val="28"/>
          <w:szCs w:val="28"/>
        </w:rPr>
        <w:t>【設計說明】</w:t>
      </w:r>
    </w:p>
    <w:p w:rsidR="00CA6F6E" w:rsidRPr="00945BF1" w:rsidRDefault="00CA6F6E" w:rsidP="00224EB2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142" w:firstLineChars="131" w:firstLine="367"/>
        <w:jc w:val="both"/>
        <w:rPr>
          <w:rFonts w:ascii="Times New Roman" w:hAnsi="Times New Roman" w:cs="Times New Roman"/>
          <w:sz w:val="28"/>
          <w:szCs w:val="28"/>
        </w:rPr>
      </w:pPr>
    </w:p>
    <w:p w:rsidR="00D61F55" w:rsidRPr="00945BF1" w:rsidRDefault="00D61F55" w:rsidP="00344D0B">
      <w:pPr>
        <w:overflowPunct w:val="0"/>
        <w:autoSpaceDE w:val="0"/>
        <w:autoSpaceDN w:val="0"/>
        <w:spacing w:line="600" w:lineRule="atLeast"/>
        <w:jc w:val="both"/>
        <w:rPr>
          <w:rFonts w:ascii="新細明體" w:hAnsi="新細明體"/>
          <w:sz w:val="28"/>
          <w:szCs w:val="28"/>
        </w:rPr>
      </w:pPr>
    </w:p>
    <w:sectPr w:rsidR="00D61F55" w:rsidRPr="00945BF1" w:rsidSect="00BA278A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B8E" w:rsidRDefault="00A43B8E">
      <w:r>
        <w:separator/>
      </w:r>
    </w:p>
  </w:endnote>
  <w:endnote w:type="continuationSeparator" w:id="0">
    <w:p w:rsidR="00A43B8E" w:rsidRDefault="00A43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78A" w:rsidRDefault="00BA278A" w:rsidP="00BA278A">
    <w:pPr>
      <w:pStyle w:val="a5"/>
      <w:jc w:val="center"/>
    </w:pPr>
    <w:r>
      <w:rPr>
        <w:rFonts w:hint="eastAsia"/>
      </w:rPr>
      <w:t>第</w:t>
    </w:r>
    <w:fldSimple w:instr=" PAGE   \* MERGEFORMAT ">
      <w:r w:rsidR="00BD3ABA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BD3ABA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="002655FE">
      <w:rPr>
        <w:rFonts w:hint="eastAsia"/>
      </w:rPr>
      <w:t>衍生</w:t>
    </w:r>
    <w:r>
      <w:rPr>
        <w:rFonts w:hint="eastAsia"/>
      </w:rPr>
      <w:t>設計</w:t>
    </w:r>
    <w:r w:rsidR="00B046A8">
      <w:rPr>
        <w:rFonts w:hint="eastAsia"/>
      </w:rPr>
      <w:t>說明書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B8E" w:rsidRDefault="00A43B8E">
      <w:r>
        <w:separator/>
      </w:r>
    </w:p>
  </w:footnote>
  <w:footnote w:type="continuationSeparator" w:id="0">
    <w:p w:rsidR="00A43B8E" w:rsidRDefault="00A43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63265"/>
    <w:multiLevelType w:val="hybridMultilevel"/>
    <w:tmpl w:val="2870AF22"/>
    <w:lvl w:ilvl="0" w:tplc="4CB87E52">
      <w:start w:val="1"/>
      <w:numFmt w:val="decimalZero"/>
      <w:lvlText w:val="【00%1】"/>
      <w:lvlJc w:val="left"/>
      <w:pPr>
        <w:ind w:left="99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1">
    <w:nsid w:val="70B6344C"/>
    <w:multiLevelType w:val="hybridMultilevel"/>
    <w:tmpl w:val="20B8AE8E"/>
    <w:lvl w:ilvl="0" w:tplc="2BACB6C2">
      <w:start w:val="1"/>
      <w:numFmt w:val="decimal"/>
      <w:suff w:val="space"/>
      <w:lvlText w:val="【%1】"/>
      <w:lvlJc w:val="left"/>
      <w:pPr>
        <w:ind w:left="0" w:firstLine="51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attachedTemplate r:id="rId1"/>
  <w:defaultTabStop w:val="50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93752"/>
    <w:rsid w:val="00065884"/>
    <w:rsid w:val="000C7F46"/>
    <w:rsid w:val="000E6E14"/>
    <w:rsid w:val="00134829"/>
    <w:rsid w:val="00214E72"/>
    <w:rsid w:val="00224EB2"/>
    <w:rsid w:val="002655FE"/>
    <w:rsid w:val="0028659A"/>
    <w:rsid w:val="00293752"/>
    <w:rsid w:val="002D4BBD"/>
    <w:rsid w:val="002F3D94"/>
    <w:rsid w:val="0031425B"/>
    <w:rsid w:val="00344D0B"/>
    <w:rsid w:val="004162D2"/>
    <w:rsid w:val="0042137C"/>
    <w:rsid w:val="006000EB"/>
    <w:rsid w:val="006B25E5"/>
    <w:rsid w:val="00706983"/>
    <w:rsid w:val="007341C5"/>
    <w:rsid w:val="007A4ED6"/>
    <w:rsid w:val="008517C5"/>
    <w:rsid w:val="00945BF1"/>
    <w:rsid w:val="00947B50"/>
    <w:rsid w:val="00A43B8E"/>
    <w:rsid w:val="00AD53F7"/>
    <w:rsid w:val="00B046A8"/>
    <w:rsid w:val="00B672CF"/>
    <w:rsid w:val="00B9007A"/>
    <w:rsid w:val="00BA278A"/>
    <w:rsid w:val="00BA2E05"/>
    <w:rsid w:val="00BD3ABA"/>
    <w:rsid w:val="00BE3538"/>
    <w:rsid w:val="00CA6F6E"/>
    <w:rsid w:val="00D52A68"/>
    <w:rsid w:val="00D61F55"/>
    <w:rsid w:val="00D7562A"/>
    <w:rsid w:val="00EE6138"/>
    <w:rsid w:val="00F60B89"/>
    <w:rsid w:val="00FA5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Calibri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000EB"/>
    <w:rPr>
      <w:rFonts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00EB"/>
    <w:pPr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locked/>
    <w:rsid w:val="006000EB"/>
  </w:style>
  <w:style w:type="paragraph" w:styleId="a5">
    <w:name w:val="footer"/>
    <w:basedOn w:val="a"/>
    <w:link w:val="a6"/>
    <w:rsid w:val="006000EB"/>
    <w:pPr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locked/>
    <w:rsid w:val="006000EB"/>
  </w:style>
  <w:style w:type="paragraph" w:styleId="a7">
    <w:name w:val="List Paragraph"/>
    <w:basedOn w:val="a"/>
    <w:qFormat/>
    <w:rsid w:val="006000EB"/>
    <w:pPr>
      <w:ind w:left="480"/>
    </w:pPr>
  </w:style>
  <w:style w:type="paragraph" w:customStyle="1" w:styleId="msochpdefault">
    <w:name w:val="msochpdefault"/>
    <w:basedOn w:val="a"/>
    <w:rsid w:val="006000EB"/>
    <w:pPr>
      <w:spacing w:before="100" w:beforeAutospacing="1" w:after="100" w:afterAutospacing="1"/>
    </w:pPr>
    <w:rPr>
      <w:rFonts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482\AppData\Roaming\Microsoft\Templates\&#23560;&#21033;&#35498;&#26126;&#26360;\04&#34893;&#29983;&#35373;&#35336;&#20013;&#25991;&#26412;&#21547;&#22294;&#24335;(Word2003&#33287;2007&#36969;&#29992;)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04衍生設計中文本含圖式(Word2003與2007適用).dot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k482</dc:creator>
  <cp:lastModifiedBy>聖島國際專利商標聯合事務所</cp:lastModifiedBy>
  <cp:revision>2</cp:revision>
  <dcterms:created xsi:type="dcterms:W3CDTF">2018-03-09T03:19:00Z</dcterms:created>
  <dcterms:modified xsi:type="dcterms:W3CDTF">2018-03-09T03:19:00Z</dcterms:modified>
</cp:coreProperties>
</file>