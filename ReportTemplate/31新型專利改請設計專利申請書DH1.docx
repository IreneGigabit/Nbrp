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4231BB" w:rsidRPr="00125D9A" w:rsidRDefault="004231BB" w:rsidP="005D3F85">
          <w:pPr>
            <w:pStyle w:val="p0"/>
            <w:autoSpaceDN w:val="0"/>
            <w:spacing w:line="360" w:lineRule="atLeast"/>
            <w:jc w:val="center"/>
            <w:rPr>
              <w:sz w:val="44"/>
              <w:szCs w:val="44"/>
            </w:rPr>
          </w:pPr>
          <w:r w:rsidRPr="00125D9A">
            <w:rPr>
              <w:rFonts w:hint="eastAsia"/>
              <w:color w:val="000000"/>
              <w:sz w:val="44"/>
              <w:szCs w:val="44"/>
            </w:rPr>
            <w:t>【</w:t>
          </w:r>
          <w:r w:rsidR="009636AB" w:rsidRPr="00836368">
            <w:rPr>
              <w:rFonts w:hint="eastAsia"/>
              <w:color w:val="000000"/>
              <w:sz w:val="44"/>
              <w:szCs w:val="44"/>
            </w:rPr>
            <w:t>新型專利改請設計專利申請書</w:t>
          </w:r>
          <w:r w:rsidRPr="00125D9A">
            <w:rPr>
              <w:rFonts w:hint="eastAsia"/>
              <w:color w:val="000000"/>
              <w:sz w:val="44"/>
              <w:szCs w:val="44"/>
            </w:rPr>
            <w:t>】</w:t>
          </w:r>
        </w:p>
        <w:p w:rsidR="004231BB" w:rsidRPr="00125D9A" w:rsidRDefault="004231BB" w:rsidP="005D3F85">
          <w:pPr>
            <w:pStyle w:val="p0"/>
            <w:autoSpaceDN w:val="0"/>
            <w:spacing w:line="360" w:lineRule="atLeast"/>
            <w:rPr>
              <w:color w:val="000000"/>
              <w:sz w:val="24"/>
              <w:szCs w:val="24"/>
            </w:rPr>
          </w:pPr>
        </w:p>
        <w:p w:rsidR="004231BB" w:rsidRDefault="004231BB" w:rsidP="005D3F85">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4231BB" w:rsidRDefault="004231BB" w:rsidP="005D3F85">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4231BB" w:rsidRPr="00362C8C" w:rsidRDefault="004231BB" w:rsidP="005D3F85">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4231BB" w:rsidRPr="00362C8C" w:rsidRDefault="004231BB" w:rsidP="005D3F85">
          <w:pPr>
            <w:pStyle w:val="p0"/>
            <w:autoSpaceDN w:val="0"/>
            <w:spacing w:line="360" w:lineRule="atLeast"/>
            <w:rPr>
              <w:sz w:val="24"/>
              <w:szCs w:val="24"/>
            </w:rPr>
          </w:pPr>
          <w:r w:rsidRPr="00362C8C">
            <w:rPr>
              <w:rFonts w:hint="eastAsia"/>
              <w:color w:val="000000"/>
              <w:sz w:val="24"/>
              <w:szCs w:val="24"/>
            </w:rPr>
            <w:t xml:space="preserve">　</w:t>
          </w:r>
        </w:p>
        <w:p w:rsidR="004231BB" w:rsidRPr="004231BB" w:rsidRDefault="004231BB" w:rsidP="005D3F85">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4231BB" w:rsidRPr="00362C8C" w:rsidRDefault="004231BB" w:rsidP="005D3F85">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4231BB" w:rsidRPr="00362C8C" w:rsidRDefault="004231BB" w:rsidP="005D3F85">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C22FC" w:rsidRPr="00362C8C" w:rsidRDefault="004231BB"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5D3F85">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C22FC" w:rsidRPr="00362C8C" w:rsidRDefault="009C22FC" w:rsidP="005D3F85">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5D3F85">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C22FC" w:rsidRPr="00362C8C" w:rsidRDefault="009C22FC" w:rsidP="005D3F85">
          <w:pPr>
            <w:pStyle w:val="p0"/>
            <w:autoSpaceDN w:val="0"/>
            <w:spacing w:line="360" w:lineRule="atLeast"/>
            <w:rPr>
              <w:sz w:val="24"/>
              <w:szCs w:val="24"/>
            </w:rPr>
          </w:pPr>
        </w:p>
        <w:p w:rsidR="009C22FC" w:rsidRPr="00362C8C" w:rsidRDefault="009C22FC" w:rsidP="005D3F85">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E975AC" w:rsidRPr="00362C8C" w:rsidRDefault="00E975AC" w:rsidP="005D3F85">
          <w:pPr>
            <w:pStyle w:val="aa"/>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E975AC" w:rsidRPr="00362C8C" w:rsidRDefault="00E975AC" w:rsidP="005D3F85">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C22F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DC5F2F" w:rsidP="005D3F85">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5D3F85">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5D3F85">
          <w:pPr>
            <w:pStyle w:val="p0"/>
            <w:autoSpaceDN w:val="0"/>
            <w:spacing w:line="360" w:lineRule="atLeast"/>
            <w:rPr>
              <w:sz w:val="24"/>
              <w:szCs w:val="24"/>
            </w:rPr>
          </w:pP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Default="009C22FC" w:rsidP="005D3F85">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lastRenderedPageBreak/>
            <w:t>【外文本資訊】</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sz w:val="24"/>
              <w:szCs w:val="24"/>
            </w:rPr>
            <w:t>【繳費資訊】</w:t>
          </w:r>
        </w:p>
        <w:p w:rsidR="009C22FC" w:rsidRPr="00362C8C" w:rsidRDefault="009C22FC" w:rsidP="005D3F85">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5D3F85">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C22FC" w:rsidRPr="00362C8C" w:rsidRDefault="009C22FC" w:rsidP="005D3F85">
          <w:pPr>
            <w:spacing w:line="360" w:lineRule="atLeast"/>
            <w:rPr>
              <w:color w:val="000000"/>
            </w:rPr>
          </w:pPr>
        </w:p>
        <w:p w:rsidR="009C22FC" w:rsidRPr="00362C8C" w:rsidRDefault="009C22FC" w:rsidP="005D3F85">
          <w:pPr>
            <w:spacing w:line="360" w:lineRule="atLeast"/>
            <w:rPr>
              <w:rFonts w:ascii="Calibri" w:hAnsi="Calibri"/>
              <w:color w:val="000000"/>
            </w:rPr>
          </w:pPr>
          <w:r w:rsidRPr="00362C8C">
            <w:rPr>
              <w:rFonts w:hint="eastAsia"/>
              <w:color w:val="000000"/>
            </w:rPr>
            <w:t xml:space="preserve">【備註】　　　　　　　　　　　</w:t>
          </w:r>
        </w:p>
        <w:p w:rsidR="009C22FC" w:rsidRPr="00362C8C" w:rsidRDefault="00DC5F2F" w:rsidP="005D3F85">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【附送書件】</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E975A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00D96766" w:rsidRPr="00362C8C">
            <w:rPr>
              <w:rFonts w:hint="eastAsia"/>
              <w:color w:val="000000"/>
              <w:sz w:val="24"/>
              <w:szCs w:val="24"/>
            </w:rPr>
            <w:t xml:space="preserve">　　</w:t>
          </w:r>
          <w:r w:rsidRPr="00362C8C">
            <w:rPr>
              <w:rFonts w:hint="eastAsia"/>
              <w:color w:val="000000"/>
              <w:sz w:val="24"/>
              <w:szCs w:val="24"/>
            </w:rPr>
            <w:t xml:space="preserve">　　</w:t>
          </w:r>
          <w:r w:rsidRPr="00362C8C">
            <w:rPr>
              <w:rFonts w:hint="eastAsia"/>
              <w:sz w:val="24"/>
              <w:szCs w:val="24"/>
            </w:rPr>
            <w:t>#seq#-desc</w:t>
          </w:r>
          <w:r w:rsidR="005D3F85" w:rsidRPr="00362C8C">
            <w:rPr>
              <w:rFonts w:hint="eastAsia"/>
              <w:sz w:val="24"/>
              <w:szCs w:val="24"/>
            </w:rPr>
            <w:t>_</w:t>
          </w:r>
          <w:r w:rsidR="005D3F85" w:rsidRPr="00362C8C">
            <w:rPr>
              <w:color w:val="000000"/>
              <w:sz w:val="24"/>
              <w:szCs w:val="24"/>
            </w:rPr>
            <w:t>Description</w:t>
          </w:r>
          <w:r w:rsidRPr="00362C8C">
            <w:rPr>
              <w:color w:val="000000"/>
              <w:sz w:val="24"/>
              <w:szCs w:val="24"/>
            </w:rPr>
            <w:t>.pdf</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00D96766" w:rsidRPr="00362C8C">
            <w:rPr>
              <w:rFonts w:hint="eastAsia"/>
              <w:color w:val="000000"/>
              <w:sz w:val="24"/>
              <w:szCs w:val="24"/>
            </w:rPr>
            <w:t xml:space="preserve">　　</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Drawings.pdf</w:t>
          </w:r>
        </w:p>
        <w:p w:rsidR="00E975AC" w:rsidRPr="00362C8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E975AC" w:rsidRPr="00362C8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E975A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E975AC" w:rsidRPr="00362C8C" w:rsidRDefault="00E975AC" w:rsidP="005D3F85">
          <w:pPr>
            <w:pStyle w:val="p0"/>
            <w:autoSpaceDN w:val="0"/>
            <w:spacing w:line="360" w:lineRule="atLeast"/>
            <w:rPr>
              <w:sz w:val="24"/>
              <w:szCs w:val="24"/>
            </w:rPr>
          </w:pPr>
          <w:r w:rsidRPr="00362C8C">
            <w:rPr>
              <w:rFonts w:hint="eastAsia"/>
              <w:sz w:val="24"/>
              <w:szCs w:val="24"/>
            </w:rPr>
            <w:t xml:space="preserve">　　【其他】</w:t>
          </w:r>
        </w:p>
        <w:p w:rsidR="00E975AC" w:rsidRPr="00362C8C" w:rsidRDefault="00E975AC" w:rsidP="005D3F85">
          <w:pPr>
            <w:pStyle w:val="p0"/>
            <w:autoSpaceDN w:val="0"/>
            <w:spacing w:line="360" w:lineRule="atLeast"/>
            <w:rPr>
              <w:sz w:val="24"/>
              <w:szCs w:val="24"/>
            </w:rPr>
          </w:pPr>
          <w:r w:rsidRPr="00362C8C">
            <w:rPr>
              <w:rFonts w:hint="eastAsia"/>
              <w:sz w:val="24"/>
              <w:szCs w:val="24"/>
            </w:rPr>
            <w:t xml:space="preserve">　　　【文件描述】　　　　　　</w:t>
          </w:r>
        </w:p>
        <w:p w:rsidR="00E975AC" w:rsidRDefault="00E975AC" w:rsidP="005D3F85">
          <w:pPr>
            <w:pStyle w:val="p0"/>
            <w:autoSpaceDN w:val="0"/>
            <w:spacing w:line="360" w:lineRule="atLeast"/>
            <w:rPr>
              <w:color w:val="000000"/>
              <w:sz w:val="24"/>
              <w:szCs w:val="24"/>
            </w:rPr>
          </w:pPr>
          <w:r w:rsidRPr="00362C8C">
            <w:rPr>
              <w:rFonts w:hint="eastAsia"/>
              <w:sz w:val="24"/>
              <w:szCs w:val="24"/>
            </w:rPr>
            <w:t xml:space="preserve">　　　【文件檔名】　　　　　　</w:t>
          </w:r>
        </w:p>
        <w:p w:rsidR="00E975AC" w:rsidRPr="00362C8C" w:rsidRDefault="00E975AC" w:rsidP="005D3F85">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DC5F2F" w:rsidP="005D3F85">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A07169" w:rsidRDefault="009C22FC" w:rsidP="005D3F85">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A07169"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6AB" w:rsidRDefault="009636AB">
      <w:r>
        <w:separator/>
      </w:r>
    </w:p>
  </w:endnote>
  <w:endnote w:type="continuationSeparator" w:id="0">
    <w:p w:rsidR="009636AB" w:rsidRDefault="009636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AB" w:rsidRDefault="009636AB">
    <w:pPr>
      <w:pStyle w:val="a5"/>
      <w:jc w:val="center"/>
      <w:rPr>
        <w:rFonts w:hint="default"/>
      </w:rPr>
    </w:pPr>
    <w:r>
      <w:t>第</w:t>
    </w:r>
    <w:fldSimple w:instr=" PAGE   \* MERGEFORMAT ">
      <w:r w:rsidR="005D3F85">
        <w:rPr>
          <w:rFonts w:hint="default"/>
          <w:noProof/>
        </w:rPr>
        <w:t>2</w:t>
      </w:r>
    </w:fldSimple>
    <w:r>
      <w:t>頁，共</w:t>
    </w:r>
    <w:fldSimple w:instr=" SECTIONPAGES  \* MERGEFORMAT ">
      <w:r w:rsidR="005D3F85">
        <w:rPr>
          <w:rFonts w:hint="default"/>
          <w:noProof/>
        </w:rPr>
        <w:t>2</w:t>
      </w:r>
    </w:fldSimple>
    <w:r>
      <w:t>頁(</w:t>
    </w:r>
    <w:r w:rsidRPr="003915B7">
      <w:t>新型專利改請設計專利申請書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6AB" w:rsidRDefault="009636AB">
      <w:r>
        <w:separator/>
      </w:r>
    </w:p>
  </w:footnote>
  <w:footnote w:type="continuationSeparator" w:id="0">
    <w:p w:rsidR="009636AB" w:rsidRDefault="009636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31745"/>
  </w:hdrShapeDefaults>
  <w:footnotePr>
    <w:footnote w:id="-1"/>
    <w:footnote w:id="0"/>
  </w:footnotePr>
  <w:endnotePr>
    <w:endnote w:id="-1"/>
    <w:endnote w:id="0"/>
  </w:endnotePr>
  <w:compat>
    <w:useFELayout/>
  </w:compat>
  <w:rsids>
    <w:rsidRoot w:val="00221D8A"/>
    <w:rsid w:val="000178D6"/>
    <w:rsid w:val="00022402"/>
    <w:rsid w:val="000409A8"/>
    <w:rsid w:val="000C3BDE"/>
    <w:rsid w:val="00143B6B"/>
    <w:rsid w:val="00197353"/>
    <w:rsid w:val="001B3948"/>
    <w:rsid w:val="001C75DE"/>
    <w:rsid w:val="001D6BF9"/>
    <w:rsid w:val="00221D8A"/>
    <w:rsid w:val="002323FD"/>
    <w:rsid w:val="002507BC"/>
    <w:rsid w:val="002725FF"/>
    <w:rsid w:val="002759F4"/>
    <w:rsid w:val="002A224D"/>
    <w:rsid w:val="00362C8C"/>
    <w:rsid w:val="003812DD"/>
    <w:rsid w:val="00387F20"/>
    <w:rsid w:val="003D583C"/>
    <w:rsid w:val="00415542"/>
    <w:rsid w:val="004227CC"/>
    <w:rsid w:val="004231BB"/>
    <w:rsid w:val="00440E36"/>
    <w:rsid w:val="00455B8D"/>
    <w:rsid w:val="0049537D"/>
    <w:rsid w:val="004B00BF"/>
    <w:rsid w:val="005011D3"/>
    <w:rsid w:val="00523885"/>
    <w:rsid w:val="00547222"/>
    <w:rsid w:val="00557ECA"/>
    <w:rsid w:val="005A294A"/>
    <w:rsid w:val="005A738E"/>
    <w:rsid w:val="005C367E"/>
    <w:rsid w:val="005D3F85"/>
    <w:rsid w:val="00631C28"/>
    <w:rsid w:val="00637E74"/>
    <w:rsid w:val="006828A1"/>
    <w:rsid w:val="006937D8"/>
    <w:rsid w:val="006966CF"/>
    <w:rsid w:val="007035CC"/>
    <w:rsid w:val="00764D01"/>
    <w:rsid w:val="00786F44"/>
    <w:rsid w:val="008243CC"/>
    <w:rsid w:val="00830F37"/>
    <w:rsid w:val="008671C5"/>
    <w:rsid w:val="00872FB9"/>
    <w:rsid w:val="008C4EFC"/>
    <w:rsid w:val="008D4681"/>
    <w:rsid w:val="008F4CEC"/>
    <w:rsid w:val="00924946"/>
    <w:rsid w:val="00935745"/>
    <w:rsid w:val="009636AB"/>
    <w:rsid w:val="00984DEB"/>
    <w:rsid w:val="00985113"/>
    <w:rsid w:val="00985FEC"/>
    <w:rsid w:val="009A0C75"/>
    <w:rsid w:val="009C22FC"/>
    <w:rsid w:val="009C5E7B"/>
    <w:rsid w:val="009F7F6B"/>
    <w:rsid w:val="00A07169"/>
    <w:rsid w:val="00A16EF2"/>
    <w:rsid w:val="00A7615F"/>
    <w:rsid w:val="00AB589A"/>
    <w:rsid w:val="00AD7418"/>
    <w:rsid w:val="00AE2978"/>
    <w:rsid w:val="00B05F7F"/>
    <w:rsid w:val="00B530D9"/>
    <w:rsid w:val="00B9583D"/>
    <w:rsid w:val="00B97298"/>
    <w:rsid w:val="00BA5F0F"/>
    <w:rsid w:val="00BC3056"/>
    <w:rsid w:val="00C05CFA"/>
    <w:rsid w:val="00C42CDB"/>
    <w:rsid w:val="00C910DC"/>
    <w:rsid w:val="00CB60EC"/>
    <w:rsid w:val="00D2215C"/>
    <w:rsid w:val="00D321B6"/>
    <w:rsid w:val="00D43CD3"/>
    <w:rsid w:val="00D452C3"/>
    <w:rsid w:val="00D870C3"/>
    <w:rsid w:val="00D90C4C"/>
    <w:rsid w:val="00D96766"/>
    <w:rsid w:val="00DC5F2F"/>
    <w:rsid w:val="00E10C04"/>
    <w:rsid w:val="00E16265"/>
    <w:rsid w:val="00E270A9"/>
    <w:rsid w:val="00E31BA8"/>
    <w:rsid w:val="00E975AC"/>
    <w:rsid w:val="00EB2C07"/>
    <w:rsid w:val="00EE4AE1"/>
    <w:rsid w:val="00F35562"/>
    <w:rsid w:val="00F74BE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071046"/>
    <w:rsid w:val="0029790A"/>
    <w:rsid w:val="003B6F34"/>
    <w:rsid w:val="003C1103"/>
    <w:rsid w:val="00433285"/>
    <w:rsid w:val="004428B8"/>
    <w:rsid w:val="0047135F"/>
    <w:rsid w:val="007D6124"/>
    <w:rsid w:val="008A2297"/>
    <w:rsid w:val="00920519"/>
    <w:rsid w:val="00C57C85"/>
    <w:rsid w:val="00C745CD"/>
    <w:rsid w:val="00CC1B2E"/>
    <w:rsid w:val="00DE15CE"/>
    <w:rsid w:val="00E24CD8"/>
    <w:rsid w:val="00F63C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F7CE6-FBCF-4BDE-A1DA-9736AA66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37</TotalTime>
  <Pages>2</Pages>
  <Words>564</Words>
  <Characters>794</Characters>
  <Application>Microsoft Office Word</Application>
  <DocSecurity>0</DocSecurity>
  <Lines>6</Lines>
  <Paragraphs>2</Paragraphs>
  <ScaleCrop>false</ScaleCrop>
  <Company>聖島國際專利商標聯合事務所</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11</cp:revision>
  <cp:lastPrinted>2013-05-29T08:08:00Z</cp:lastPrinted>
  <dcterms:created xsi:type="dcterms:W3CDTF">2018-02-07T09:21:00Z</dcterms:created>
  <dcterms:modified xsi:type="dcterms:W3CDTF">2018-02-08T07:58:00Z</dcterms:modified>
</cp:coreProperties>
</file>