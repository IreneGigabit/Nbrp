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9C22FC" w:rsidRPr="00125D9A" w:rsidRDefault="009C22FC" w:rsidP="001A6E88">
          <w:pPr>
            <w:pStyle w:val="p0"/>
            <w:autoSpaceDN w:val="0"/>
            <w:spacing w:line="360" w:lineRule="atLeast"/>
            <w:jc w:val="center"/>
            <w:rPr>
              <w:sz w:val="44"/>
              <w:szCs w:val="44"/>
            </w:rPr>
          </w:pPr>
          <w:r w:rsidRPr="00125D9A">
            <w:rPr>
              <w:rFonts w:hint="eastAsia"/>
              <w:color w:val="000000"/>
              <w:sz w:val="44"/>
              <w:szCs w:val="44"/>
            </w:rPr>
            <w:t>【</w:t>
          </w:r>
          <w:r w:rsidRPr="00125D9A">
            <w:rPr>
              <w:rFonts w:hint="eastAsia"/>
              <w:sz w:val="44"/>
              <w:szCs w:val="44"/>
            </w:rPr>
            <w:t>新型專利分割申請書</w:t>
          </w:r>
          <w:r w:rsidRPr="00125D9A">
            <w:rPr>
              <w:rFonts w:hint="eastAsia"/>
              <w:color w:val="000000"/>
              <w:sz w:val="44"/>
              <w:szCs w:val="44"/>
            </w:rPr>
            <w:t>】</w:t>
          </w:r>
        </w:p>
        <w:p w:rsidR="009C22FC" w:rsidRPr="00125D9A" w:rsidRDefault="009C22FC" w:rsidP="001A6E88">
          <w:pPr>
            <w:pStyle w:val="p0"/>
            <w:autoSpaceDN w:val="0"/>
            <w:spacing w:line="360" w:lineRule="atLeast"/>
            <w:rPr>
              <w:color w:val="000000"/>
              <w:sz w:val="24"/>
              <w:szCs w:val="24"/>
            </w:rPr>
          </w:pP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【案由】</w:t>
          </w:r>
          <w:r w:rsidRPr="00362C8C">
            <w:rPr>
              <w:rFonts w:hint="eastAsia"/>
              <w:sz w:val="24"/>
              <w:szCs w:val="24"/>
            </w:rPr>
            <w:t xml:space="preserve">　　　　　　　　　　　</w:t>
          </w:r>
          <w:r w:rsidRPr="00362C8C">
            <w:rPr>
              <w:sz w:val="24"/>
              <w:szCs w:val="24"/>
            </w:rPr>
            <w:t>12000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【中文新型名稱】　　　　　　　</w:t>
          </w:r>
          <w:bookmarkStart w:id="2" w:name="cappl_name"/>
          <w:r w:rsidRPr="00362C8C">
            <w:rPr>
              <w:rFonts w:ascii="新細明體" w:hAnsi="新細明體"/>
              <w:sz w:val="24"/>
              <w:szCs w:val="24"/>
            </w:rPr>
            <w:t>#cappl_name#</w:t>
          </w:r>
          <w:bookmarkEnd w:id="2"/>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【英文新型名稱】　　　　　　　</w:t>
          </w:r>
          <w:bookmarkStart w:id="3" w:name="eappl_name"/>
          <w:r w:rsidRPr="00362C8C">
            <w:rPr>
              <w:rFonts w:ascii="新細明體" w:hAnsi="新細明體"/>
              <w:sz w:val="24"/>
              <w:szCs w:val="24"/>
            </w:rPr>
            <w:t>#eappl_name#</w:t>
          </w:r>
          <w:bookmarkEnd w:id="3"/>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1A6E88">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1A6E88">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1A6E88">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1A6E88">
          <w:pPr>
            <w:pStyle w:val="p0"/>
            <w:autoSpaceDN w:val="0"/>
            <w:spacing w:line="360" w:lineRule="atLeast"/>
            <w:rPr>
              <w:sz w:val="24"/>
              <w:szCs w:val="24"/>
            </w:rPr>
          </w:pPr>
        </w:p>
        <w:p w:rsidR="009C22FC" w:rsidRPr="00362C8C" w:rsidRDefault="009C22FC" w:rsidP="001A6E88">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9C22FC" w:rsidRPr="00362C8C" w:rsidRDefault="009C22FC" w:rsidP="001A6E88">
          <w:pPr>
            <w:pStyle w:val="aa"/>
            <w:overflowPunct w:val="0"/>
            <w:autoSpaceDE w:val="0"/>
            <w:autoSpaceDN w:val="0"/>
            <w:spacing w:line="360" w:lineRule="atLeast"/>
            <w:ind w:left="0"/>
          </w:pPr>
          <w:r w:rsidRPr="00362C8C">
            <w:rPr>
              <w:rFonts w:ascii="新細明體" w:hAnsi="新細明體" w:hint="eastAsia"/>
            </w:rPr>
            <w:t>【新型創作人</w:t>
          </w:r>
          <w:bookmarkStart w:id="12" w:name="ant_num"/>
          <w:r w:rsidRPr="00362C8C">
            <w:rPr>
              <w:rFonts w:ascii="新細明體" w:hAnsi="新細明體"/>
            </w:rPr>
            <w:t>#ant_num#</w:t>
          </w:r>
          <w:bookmarkEnd w:id="12"/>
          <w:r w:rsidRPr="00362C8C">
            <w:rPr>
              <w:rFonts w:ascii="新細明體" w:hAnsi="新細明體" w:hint="eastAsia"/>
            </w:rPr>
            <w:t>】</w:t>
          </w:r>
        </w:p>
        <w:p w:rsidR="009C22FC" w:rsidRPr="00362C8C" w:rsidRDefault="009C22FC" w:rsidP="001A6E88">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8C759E" w:rsidP="001A6E88">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1A6E88">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1A6E88">
          <w:pPr>
            <w:pStyle w:val="p0"/>
            <w:autoSpaceDN w:val="0"/>
            <w:spacing w:line="360" w:lineRule="atLeast"/>
            <w:rPr>
              <w:sz w:val="24"/>
              <w:szCs w:val="24"/>
            </w:rPr>
          </w:pP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【外文本資訊】</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1A6E88">
          <w:pPr>
            <w:pStyle w:val="p0"/>
            <w:autoSpaceDN w:val="0"/>
            <w:spacing w:line="360" w:lineRule="atLeast"/>
            <w:rPr>
              <w:sz w:val="24"/>
              <w:szCs w:val="24"/>
            </w:rPr>
          </w:pPr>
          <w:r w:rsidRPr="00362C8C">
            <w:rPr>
              <w:rFonts w:hint="eastAsia"/>
              <w:sz w:val="24"/>
              <w:szCs w:val="24"/>
            </w:rPr>
            <w:t>【繳費資訊】</w:t>
          </w:r>
        </w:p>
        <w:p w:rsidR="009C22FC" w:rsidRPr="00362C8C" w:rsidRDefault="009C22FC" w:rsidP="001A6E88">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1A6E88">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1A6E88">
          <w:pPr>
            <w:spacing w:line="360" w:lineRule="atLeast"/>
            <w:rPr>
              <w:color w:val="000000"/>
            </w:rPr>
          </w:pPr>
        </w:p>
        <w:p w:rsidR="009C22FC" w:rsidRPr="00362C8C" w:rsidRDefault="009C22FC" w:rsidP="001A6E88">
          <w:pPr>
            <w:spacing w:line="360" w:lineRule="atLeast"/>
            <w:rPr>
              <w:rFonts w:ascii="Calibri" w:hAnsi="Calibri"/>
              <w:color w:val="000000"/>
            </w:rPr>
          </w:pPr>
          <w:r w:rsidRPr="00362C8C">
            <w:rPr>
              <w:rFonts w:hint="eastAsia"/>
              <w:color w:val="000000"/>
            </w:rPr>
            <w:t xml:space="preserve">【備註】　　　　　　　　　　　</w:t>
          </w:r>
        </w:p>
        <w:p w:rsidR="009C22FC" w:rsidRPr="00362C8C" w:rsidRDefault="008C759E" w:rsidP="001A6E88">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【附送書件】</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【新型摘要】　　　　　　　</w:t>
          </w:r>
          <w:r w:rsidRPr="00362C8C">
            <w:rPr>
              <w:rFonts w:hint="eastAsia"/>
              <w:sz w:val="24"/>
              <w:szCs w:val="24"/>
            </w:rPr>
            <w:t>#seq#-desc_</w:t>
          </w:r>
          <w:r w:rsidRPr="00362C8C">
            <w:rPr>
              <w:color w:val="000000"/>
              <w:sz w:val="24"/>
              <w:szCs w:val="24"/>
            </w:rPr>
            <w:t>Abstract.pdf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【新型申請專利範圍】　　　</w:t>
          </w:r>
          <w:r w:rsidRPr="00362C8C">
            <w:rPr>
              <w:rFonts w:hint="eastAsia"/>
              <w:sz w:val="24"/>
              <w:szCs w:val="24"/>
            </w:rPr>
            <w:t>#seq#-desc_</w:t>
          </w:r>
          <w:r w:rsidRPr="00362C8C">
            <w:rPr>
              <w:color w:val="000000"/>
              <w:sz w:val="24"/>
              <w:szCs w:val="24"/>
            </w:rPr>
            <w:t>Claims.pdf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【新型圖式】　　　　　　　</w:t>
          </w:r>
          <w:r w:rsidRPr="00362C8C">
            <w:rPr>
              <w:rFonts w:hint="eastAsia"/>
              <w:sz w:val="24"/>
              <w:szCs w:val="24"/>
            </w:rPr>
            <w:t>#seq#-</w:t>
          </w:r>
          <w:r w:rsidRPr="00362C8C">
            <w:rPr>
              <w:color w:val="000000"/>
              <w:sz w:val="24"/>
              <w:szCs w:val="24"/>
            </w:rPr>
            <w:t>Drawings.pdf</w:t>
          </w:r>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9C22FC" w:rsidRPr="00362C8C" w:rsidRDefault="009C22FC" w:rsidP="001A6E88">
          <w:pPr>
            <w:pStyle w:val="p0"/>
            <w:autoSpaceDN w:val="0"/>
            <w:spacing w:line="360" w:lineRule="atLeast"/>
            <w:rPr>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9C22FC" w:rsidRPr="00362C8C" w:rsidRDefault="009C22FC" w:rsidP="001A6E88">
          <w:pPr>
            <w:pStyle w:val="p0"/>
            <w:autoSpaceDN w:val="0"/>
            <w:spacing w:line="360" w:lineRule="atLeast"/>
            <w:rPr>
              <w:sz w:val="24"/>
              <w:szCs w:val="24"/>
            </w:rPr>
          </w:pPr>
          <w:r w:rsidRPr="00362C8C">
            <w:rPr>
              <w:rFonts w:hint="eastAsia"/>
              <w:sz w:val="24"/>
              <w:szCs w:val="24"/>
            </w:rPr>
            <w:t xml:space="preserve">　　【其他】</w:t>
          </w:r>
        </w:p>
        <w:p w:rsidR="009C22FC" w:rsidRPr="00362C8C" w:rsidRDefault="009C22FC" w:rsidP="001A6E88">
          <w:pPr>
            <w:pStyle w:val="p0"/>
            <w:autoSpaceDN w:val="0"/>
            <w:spacing w:line="360" w:lineRule="atLeast"/>
            <w:rPr>
              <w:sz w:val="24"/>
              <w:szCs w:val="24"/>
            </w:rPr>
          </w:pPr>
          <w:r w:rsidRPr="00362C8C">
            <w:rPr>
              <w:rFonts w:hint="eastAsia"/>
              <w:sz w:val="24"/>
              <w:szCs w:val="24"/>
            </w:rPr>
            <w:t xml:space="preserve">　　　【文件描述】　　　　　　</w:t>
          </w:r>
        </w:p>
        <w:p w:rsidR="009C22FC" w:rsidRDefault="009C22FC" w:rsidP="001A6E88">
          <w:pPr>
            <w:pStyle w:val="p0"/>
            <w:autoSpaceDN w:val="0"/>
            <w:spacing w:line="360" w:lineRule="atLeast"/>
            <w:rPr>
              <w:color w:val="000000"/>
              <w:sz w:val="24"/>
              <w:szCs w:val="24"/>
            </w:rPr>
          </w:pPr>
          <w:r w:rsidRPr="00362C8C">
            <w:rPr>
              <w:rFonts w:hint="eastAsia"/>
              <w:sz w:val="24"/>
              <w:szCs w:val="24"/>
            </w:rPr>
            <w:t xml:space="preserve">　　　【文件檔名】　　　　　　</w:t>
          </w:r>
        </w:p>
        <w:p w:rsidR="008D4681" w:rsidRPr="00362C8C" w:rsidRDefault="008D4681" w:rsidP="001A6E88">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8C759E" w:rsidP="001A6E88">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1A6E88">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35672E" w:rsidRDefault="009C22FC" w:rsidP="001A6E88">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35672E"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85" w:rsidRDefault="00523885">
      <w:r>
        <w:separator/>
      </w:r>
    </w:p>
  </w:endnote>
  <w:endnote w:type="continuationSeparator" w:id="0">
    <w:p w:rsidR="00523885" w:rsidRDefault="00523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85113">
    <w:pPr>
      <w:pStyle w:val="a5"/>
      <w:jc w:val="center"/>
      <w:rPr>
        <w:rFonts w:hint="default"/>
      </w:rPr>
    </w:pPr>
    <w:r>
      <w:t>第</w:t>
    </w:r>
    <w:fldSimple w:instr=" PAGE   \* MERGEFORMAT ">
      <w:r w:rsidR="001A6E88">
        <w:rPr>
          <w:rFonts w:hint="default"/>
          <w:noProof/>
        </w:rPr>
        <w:t>2</w:t>
      </w:r>
    </w:fldSimple>
    <w:r>
      <w:t>頁，共</w:t>
    </w:r>
    <w:fldSimple w:instr=" SECTIONPAGES  \* MERGEFORMAT ">
      <w:r w:rsidR="001A6E88">
        <w:rPr>
          <w:rFonts w:hint="default"/>
          <w:noProof/>
        </w:rPr>
        <w:t>2</w:t>
      </w:r>
    </w:fldSimple>
    <w:r>
      <w:t>頁(</w:t>
    </w:r>
    <w:r w:rsidR="0035672E">
      <w:t>新型</w:t>
    </w:r>
    <w:r>
      <w:t>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85" w:rsidRDefault="00523885">
      <w:r>
        <w:separator/>
      </w:r>
    </w:p>
  </w:footnote>
  <w:footnote w:type="continuationSeparator" w:id="0">
    <w:p w:rsidR="00523885" w:rsidRDefault="00523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5361"/>
  </w:hdrShapeDefaults>
  <w:footnotePr>
    <w:footnote w:id="-1"/>
    <w:footnote w:id="0"/>
  </w:footnotePr>
  <w:endnotePr>
    <w:endnote w:id="-1"/>
    <w:endnote w:id="0"/>
  </w:endnotePr>
  <w:compat>
    <w:useFELayout/>
  </w:compat>
  <w:rsids>
    <w:rsidRoot w:val="00221D8A"/>
    <w:rsid w:val="000178D6"/>
    <w:rsid w:val="000409A8"/>
    <w:rsid w:val="000C3BDE"/>
    <w:rsid w:val="00143B6B"/>
    <w:rsid w:val="00197353"/>
    <w:rsid w:val="001A6E88"/>
    <w:rsid w:val="001C75DE"/>
    <w:rsid w:val="00221D8A"/>
    <w:rsid w:val="002323FD"/>
    <w:rsid w:val="002507BC"/>
    <w:rsid w:val="002725FF"/>
    <w:rsid w:val="002759F4"/>
    <w:rsid w:val="002A224D"/>
    <w:rsid w:val="0035672E"/>
    <w:rsid w:val="00362C8C"/>
    <w:rsid w:val="003812DD"/>
    <w:rsid w:val="00387F20"/>
    <w:rsid w:val="003D583C"/>
    <w:rsid w:val="00415542"/>
    <w:rsid w:val="004227CC"/>
    <w:rsid w:val="00440E36"/>
    <w:rsid w:val="00455B8D"/>
    <w:rsid w:val="004B00BF"/>
    <w:rsid w:val="00523885"/>
    <w:rsid w:val="00557ECA"/>
    <w:rsid w:val="005A294A"/>
    <w:rsid w:val="005A738E"/>
    <w:rsid w:val="00631C28"/>
    <w:rsid w:val="006828A1"/>
    <w:rsid w:val="006937D8"/>
    <w:rsid w:val="006966CF"/>
    <w:rsid w:val="007035CC"/>
    <w:rsid w:val="00786F44"/>
    <w:rsid w:val="008243CC"/>
    <w:rsid w:val="00830F37"/>
    <w:rsid w:val="008671C5"/>
    <w:rsid w:val="00872FB9"/>
    <w:rsid w:val="008C4EFC"/>
    <w:rsid w:val="008C759E"/>
    <w:rsid w:val="008D4681"/>
    <w:rsid w:val="008F4CEC"/>
    <w:rsid w:val="00924946"/>
    <w:rsid w:val="00935745"/>
    <w:rsid w:val="00984DEB"/>
    <w:rsid w:val="00985113"/>
    <w:rsid w:val="00985FEC"/>
    <w:rsid w:val="009C22FC"/>
    <w:rsid w:val="009C5E7B"/>
    <w:rsid w:val="009F7F6B"/>
    <w:rsid w:val="00A16EF2"/>
    <w:rsid w:val="00A4087F"/>
    <w:rsid w:val="00A7615F"/>
    <w:rsid w:val="00AD7418"/>
    <w:rsid w:val="00AE2978"/>
    <w:rsid w:val="00B05F7F"/>
    <w:rsid w:val="00B530D9"/>
    <w:rsid w:val="00B97298"/>
    <w:rsid w:val="00BA5F0F"/>
    <w:rsid w:val="00C05CFA"/>
    <w:rsid w:val="00C42CDB"/>
    <w:rsid w:val="00C910DC"/>
    <w:rsid w:val="00CB60EC"/>
    <w:rsid w:val="00D2215C"/>
    <w:rsid w:val="00D321B6"/>
    <w:rsid w:val="00D43CD3"/>
    <w:rsid w:val="00D452C3"/>
    <w:rsid w:val="00D870C3"/>
    <w:rsid w:val="00D90C4C"/>
    <w:rsid w:val="00E16265"/>
    <w:rsid w:val="00E270A9"/>
    <w:rsid w:val="00E31BA8"/>
    <w:rsid w:val="00EB2C07"/>
    <w:rsid w:val="00EE4AE1"/>
    <w:rsid w:val="00F355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2B0820"/>
    <w:rsid w:val="003B6F34"/>
    <w:rsid w:val="00433285"/>
    <w:rsid w:val="004428B8"/>
    <w:rsid w:val="008A2297"/>
    <w:rsid w:val="00B22D0E"/>
    <w:rsid w:val="00C57C85"/>
    <w:rsid w:val="00E24CD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69F60-8BDC-4092-85CC-526912E7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TotalTime>
  <Pages>2</Pages>
  <Words>590</Words>
  <Characters>935</Characters>
  <Application>Microsoft Office Word</Application>
  <DocSecurity>0</DocSecurity>
  <Lines>7</Lines>
  <Paragraphs>3</Paragraphs>
  <ScaleCrop>false</ScaleCrop>
  <Company>聖島國際專利商標聯合事務所</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6</cp:revision>
  <cp:lastPrinted>2013-05-29T08:08:00Z</cp:lastPrinted>
  <dcterms:created xsi:type="dcterms:W3CDTF">2018-02-07T08:16:00Z</dcterms:created>
  <dcterms:modified xsi:type="dcterms:W3CDTF">2018-02-08T07:58:00Z</dcterms:modified>
</cp:coreProperties>
</file>