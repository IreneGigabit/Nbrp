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20"/>
        </w:rPr>
        <w:alias w:val="b_title"/>
        <w:tag w:val="b_title"/>
        <w:id w:val="27809472"/>
        <w:placeholder>
          <w:docPart w:val="DefaultPlaceholder_22675703"/>
        </w:placeholder>
      </w:sdtPr>
      <w:sdtEndPr>
        <w:rPr>
          <w:rFonts w:ascii="Calibri" w:hAnsi="Calibri" w:hint="default"/>
          <w:sz w:val="24"/>
        </w:rPr>
      </w:sdtEndPr>
      <w:sdtContent>
        <w:p w:rsidR="00D90825" w:rsidRPr="00301E6E" w:rsidRDefault="00D90825" w:rsidP="00397A9A">
          <w:pPr>
            <w:jc w:val="center"/>
            <w:rPr>
              <w:rFonts w:ascii="新細明體" w:hAnsi="新細明體"/>
              <w:color w:val="000000"/>
              <w:sz w:val="20"/>
            </w:rPr>
          </w:pPr>
          <w:r w:rsidRPr="00301E6E">
            <w:rPr>
              <w:rFonts w:ascii="新細明體" w:hAnsi="新細明體" w:hint="eastAsia"/>
              <w:color w:val="000000"/>
              <w:sz w:val="20"/>
            </w:rPr>
            <w:t>【專簡</w:t>
          </w:r>
          <w:r w:rsidR="00015A9C" w:rsidRPr="00301E6E">
            <w:rPr>
              <w:rFonts w:ascii="新細明體" w:hAnsi="新細明體" w:hint="eastAsia"/>
              <w:color w:val="000000"/>
              <w:sz w:val="20"/>
            </w:rPr>
            <w:t>B</w:t>
          </w:r>
          <w:r w:rsidRPr="00301E6E">
            <w:rPr>
              <w:rFonts w:ascii="新細明體" w:hAnsi="新細明體" w:hint="eastAsia"/>
              <w:color w:val="000000"/>
              <w:sz w:val="20"/>
            </w:rPr>
            <w:t>】</w:t>
          </w:r>
          <w:r w:rsidR="00015A9C" w:rsidRPr="00301E6E">
            <w:rPr>
              <w:rFonts w:ascii="新細明體" w:hAnsi="新細明體" w:hint="eastAsia"/>
              <w:color w:val="000000"/>
              <w:sz w:val="44"/>
              <w:szCs w:val="44"/>
            </w:rPr>
            <w:t>【專利</w:t>
          </w:r>
          <w:r w:rsidR="00F16DB7" w:rsidRPr="00301E6E">
            <w:rPr>
              <w:rFonts w:ascii="新細明體" w:hAnsi="新細明體" w:hint="eastAsia"/>
              <w:color w:val="000000"/>
              <w:sz w:val="44"/>
              <w:szCs w:val="44"/>
            </w:rPr>
            <w:t>權</w:t>
          </w:r>
          <w:r w:rsidR="00731EF6" w:rsidRPr="00301E6E">
            <w:rPr>
              <w:rFonts w:ascii="新細明體" w:hAnsi="新細明體" w:hint="eastAsia"/>
              <w:color w:val="000000"/>
              <w:sz w:val="44"/>
              <w:szCs w:val="44"/>
            </w:rPr>
            <w:t>讓與登記</w:t>
          </w:r>
          <w:r w:rsidRPr="00301E6E">
            <w:rPr>
              <w:rFonts w:ascii="新細明體" w:hAnsi="新細明體" w:hint="eastAsia"/>
              <w:color w:val="000000"/>
              <w:sz w:val="44"/>
              <w:szCs w:val="44"/>
            </w:rPr>
            <w:t>申請書】</w:t>
          </w:r>
        </w:p>
        <w:p w:rsidR="00D90825" w:rsidRPr="00301E6E" w:rsidRDefault="00D90825" w:rsidP="00D90825">
          <w:pPr>
            <w:rPr>
              <w:color w:val="000000"/>
            </w:rPr>
          </w:pPr>
        </w:p>
        <w:p w:rsidR="00D90825" w:rsidRPr="00301E6E" w:rsidRDefault="00D90825" w:rsidP="00D90825">
          <w:pPr>
            <w:rPr>
              <w:color w:val="000000"/>
            </w:rPr>
          </w:pPr>
          <w:r w:rsidRPr="00301E6E">
            <w:rPr>
              <w:rFonts w:ascii="新細明體" w:hAnsi="新細明體" w:hint="eastAsia"/>
              <w:color w:val="000000"/>
            </w:rPr>
            <w:t xml:space="preserve">【專利類別】　　　　　　　　　</w:t>
          </w:r>
          <w:bookmarkStart w:id="0" w:name="case1nm"/>
          <w:r w:rsidR="001F3854">
            <w:rPr>
              <w:rFonts w:ascii="新細明體" w:hAnsi="新細明體" w:hint="eastAsia"/>
              <w:color w:val="000000"/>
            </w:rPr>
            <w:t>#case1nm#</w:t>
          </w:r>
          <w:bookmarkEnd w:id="0"/>
        </w:p>
        <w:p w:rsidR="00D90825" w:rsidRPr="00301E6E" w:rsidRDefault="00D90825" w:rsidP="00D90825">
          <w:pPr>
            <w:rPr>
              <w:color w:val="000000"/>
            </w:rPr>
          </w:pPr>
          <w:r w:rsidRPr="00301E6E">
            <w:rPr>
              <w:rFonts w:ascii="新細明體" w:hAnsi="新細明體" w:hint="eastAsia"/>
              <w:color w:val="000000"/>
            </w:rPr>
            <w:t xml:space="preserve">【申請案號】　　　　　　　　</w:t>
          </w:r>
          <w:r w:rsidR="009C1C4F">
            <w:rPr>
              <w:rFonts w:ascii="新細明體" w:hAnsi="新細明體" w:hint="eastAsia"/>
            </w:rPr>
            <w:t xml:space="preserve">　</w:t>
          </w:r>
          <w:bookmarkStart w:id="1" w:name="apply_no"/>
          <w:r w:rsidR="009C1C4F">
            <w:rPr>
              <w:rFonts w:ascii="新細明體" w:hAnsi="新細明體" w:hint="eastAsia"/>
            </w:rPr>
            <w:t>#apply_no#</w:t>
          </w:r>
          <w:bookmarkEnd w:id="1"/>
        </w:p>
        <w:p w:rsidR="00015A9C" w:rsidRPr="00301E6E" w:rsidRDefault="00287291" w:rsidP="00D90825">
          <w:r>
            <w:rPr>
              <w:rFonts w:ascii="新細明體" w:hAnsi="新細明體" w:hint="eastAsia"/>
            </w:rPr>
            <w:t xml:space="preserve">【專利證書號數】　　　　　　　</w:t>
          </w:r>
          <w:bookmarkStart w:id="2" w:name="capply_no"/>
          <w:r w:rsidR="001F3854">
            <w:rPr>
              <w:rFonts w:ascii="新細明體" w:hAnsi="新細明體" w:hint="eastAsia"/>
            </w:rPr>
            <w:t>#capply_no#</w:t>
          </w:r>
          <w:bookmarkEnd w:id="2"/>
        </w:p>
        <w:p w:rsidR="00D90825" w:rsidRPr="00301E6E" w:rsidRDefault="00D90825" w:rsidP="00D90825">
          <w:pPr>
            <w:rPr>
              <w:rFonts w:ascii="新細明體" w:hAnsi="新細明體"/>
              <w:color w:val="000000"/>
            </w:rPr>
          </w:pPr>
          <w:r w:rsidRPr="00301E6E">
            <w:rPr>
              <w:rFonts w:ascii="新細明體" w:hAnsi="新細明體" w:hint="eastAsia"/>
              <w:color w:val="000000"/>
            </w:rPr>
            <w:t xml:space="preserve">【事務所或申請人案件編號】　</w:t>
          </w:r>
          <w:r w:rsidR="009C1C4F">
            <w:rPr>
              <w:rFonts w:ascii="新細明體" w:hAnsi="新細明體" w:hint="eastAsia"/>
            </w:rPr>
            <w:t xml:space="preserve">　</w:t>
          </w:r>
          <w:bookmarkStart w:id="3" w:name="seq"/>
          <w:r w:rsidR="009C1C4F">
            <w:rPr>
              <w:rFonts w:ascii="新細明體" w:hAnsi="新細明體" w:hint="eastAsia"/>
            </w:rPr>
            <w:t>#seq#</w:t>
          </w:r>
          <w:bookmarkEnd w:id="3"/>
        </w:p>
        <w:p w:rsidR="00D90825" w:rsidRPr="00301E6E" w:rsidRDefault="00D90825" w:rsidP="00D90825">
          <w:pPr>
            <w:rPr>
              <w:color w:val="000000"/>
            </w:rPr>
          </w:pPr>
        </w:p>
        <w:p w:rsidR="00C245C0" w:rsidRPr="00301E6E" w:rsidRDefault="00C245C0" w:rsidP="00D90825">
          <w:pPr>
            <w:rPr>
              <w:color w:val="000000"/>
            </w:rPr>
          </w:pPr>
          <w:r w:rsidRPr="00301E6E">
            <w:rPr>
              <w:rFonts w:hint="eastAsia"/>
              <w:color w:val="000000"/>
            </w:rPr>
            <w:t>【提出申請者】　　　　　　　　受讓人／讓與人</w:t>
          </w:r>
        </w:p>
        <w:p w:rsidR="00C245C0" w:rsidRPr="00301E6E" w:rsidRDefault="006A1563" w:rsidP="00D90825">
          <w:pPr>
            <w:rPr>
              <w:color w:val="000000"/>
            </w:rPr>
          </w:pPr>
        </w:p>
      </w:sdtContent>
    </w:sdt>
    <w:sdt>
      <w:sdtPr>
        <w:rPr>
          <w:rFonts w:ascii="新細明體" w:hAnsi="新細明體" w:hint="eastAsia"/>
        </w:rPr>
        <w:alias w:val="b_apply_c2"/>
        <w:tag w:val="b_apply_c2"/>
        <w:id w:val="7418270"/>
        <w:placeholder>
          <w:docPart w:val="580548F98A1B4D1EB8CB7B96D400514A"/>
        </w:placeholder>
      </w:sdtPr>
      <w:sdtEndPr>
        <w:rPr>
          <w:rFonts w:ascii="Calibri" w:hAnsi="Calibri" w:hint="default"/>
        </w:rPr>
      </w:sdtEndPr>
      <w:sdtContent>
        <w:p w:rsidR="009C1C4F" w:rsidRDefault="009C1C4F" w:rsidP="009C1C4F">
          <w:pPr>
            <w:rPr>
              <w:rFonts w:ascii="新細明體" w:hAnsi="新細明體"/>
            </w:rPr>
          </w:pPr>
          <w:r>
            <w:rPr>
              <w:rFonts w:ascii="新細明體" w:hAnsi="新細明體" w:hint="eastAsia"/>
            </w:rPr>
            <w:t>【受讓人</w:t>
          </w:r>
          <w:bookmarkStart w:id="4" w:name="apply_num_c2"/>
          <w:r w:rsidRPr="00C43080">
            <w:rPr>
              <w:rFonts w:ascii="新細明體" w:hAnsi="新細明體"/>
            </w:rPr>
            <w:t>#apply_num</w:t>
          </w:r>
          <w:r>
            <w:rPr>
              <w:rFonts w:ascii="新細明體" w:hAnsi="新細明體" w:hint="eastAsia"/>
            </w:rPr>
            <w:t>_c2</w:t>
          </w:r>
          <w:r w:rsidRPr="00C43080">
            <w:rPr>
              <w:rFonts w:ascii="新細明體" w:hAnsi="新細明體"/>
            </w:rPr>
            <w:t>#</w:t>
          </w:r>
          <w:bookmarkEnd w:id="4"/>
          <w:r>
            <w:rPr>
              <w:rFonts w:ascii="新細明體" w:hAnsi="新細明體" w:hint="eastAsia"/>
            </w:rPr>
            <w:t>】</w:t>
          </w:r>
        </w:p>
        <w:p w:rsidR="009C1C4F" w:rsidRDefault="009C1C4F" w:rsidP="009C1C4F">
          <w:pPr>
            <w:overflowPunct w:val="0"/>
            <w:autoSpaceDE w:val="0"/>
            <w:autoSpaceDN w:val="0"/>
            <w:spacing w:line="360" w:lineRule="atLeast"/>
          </w:pPr>
          <w:r>
            <w:rPr>
              <w:rFonts w:ascii="新細明體" w:hAnsi="新細明體" w:hint="eastAsia"/>
            </w:rPr>
            <w:t xml:space="preserve">　　【國籍】　　　　　　　　</w:t>
          </w:r>
          <w:r w:rsidRPr="005E2476">
            <w:rPr>
              <w:rFonts w:asciiTheme="minorEastAsia" w:eastAsiaTheme="minorEastAsia" w:hAnsiTheme="minorEastAsia" w:hint="eastAsia"/>
            </w:rPr>
            <w:t xml:space="preserve">　</w:t>
          </w:r>
          <w:bookmarkStart w:id="5" w:name="ap_country_c2"/>
          <w:r w:rsidRPr="005E2476">
            <w:rPr>
              <w:rFonts w:asciiTheme="minorEastAsia" w:eastAsiaTheme="minorEastAsia" w:hAnsiTheme="minorEastAsia"/>
            </w:rPr>
            <w:t>#ap_country</w:t>
          </w:r>
          <w:r>
            <w:rPr>
              <w:rFonts w:asciiTheme="minorEastAsia" w:eastAsiaTheme="minorEastAsia" w:hAnsiTheme="minorEastAsia" w:hint="eastAsia"/>
            </w:rPr>
            <w:t>_c2</w:t>
          </w:r>
          <w:r w:rsidRPr="005E2476">
            <w:rPr>
              <w:rFonts w:asciiTheme="minorEastAsia" w:eastAsiaTheme="minorEastAsia" w:hAnsiTheme="minorEastAsia"/>
            </w:rPr>
            <w:t>#</w:t>
          </w:r>
          <w:bookmarkEnd w:id="5"/>
        </w:p>
        <w:p w:rsidR="009C1C4F" w:rsidRDefault="009C1C4F" w:rsidP="009C1C4F">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w:t>
          </w:r>
          <w:bookmarkStart w:id="6" w:name="ap_cname_title_c2"/>
          <w:r w:rsidRPr="007A2098">
            <w:rPr>
              <w:rFonts w:asciiTheme="minorEastAsia" w:eastAsiaTheme="minorEastAsia" w:hAnsiTheme="minorEastAsia"/>
            </w:rPr>
            <w:t>#ap_cname_title</w:t>
          </w:r>
          <w:r w:rsidRPr="007A2098">
            <w:rPr>
              <w:rFonts w:asciiTheme="minorEastAsia" w:eastAsiaTheme="minorEastAsia" w:hAnsiTheme="minorEastAsia" w:hint="eastAsia"/>
            </w:rPr>
            <w:t>_c2</w:t>
          </w:r>
          <w:r w:rsidRPr="007A2098">
            <w:rPr>
              <w:rFonts w:asciiTheme="minorEastAsia" w:eastAsiaTheme="minorEastAsia" w:hAnsiTheme="minorEastAsia"/>
            </w:rPr>
            <w:t>#</w:t>
          </w:r>
          <w:bookmarkEnd w:id="6"/>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7" w:name="ap_cname_c2"/>
          <w:r w:rsidRPr="005E2476">
            <w:rPr>
              <w:rFonts w:ascii="新細明體" w:hAnsi="新細明體"/>
            </w:rPr>
            <w:t>#ap_cname</w:t>
          </w:r>
          <w:r>
            <w:rPr>
              <w:rFonts w:ascii="新細明體" w:hAnsi="新細明體" w:hint="eastAsia"/>
            </w:rPr>
            <w:t>_c2</w:t>
          </w:r>
          <w:r w:rsidRPr="005E2476">
            <w:rPr>
              <w:rFonts w:ascii="新細明體" w:hAnsi="新細明體"/>
            </w:rPr>
            <w:t>#</w:t>
          </w:r>
          <w:bookmarkEnd w:id="7"/>
        </w:p>
        <w:p w:rsidR="009C1C4F" w:rsidRDefault="009C1C4F" w:rsidP="009C1C4F">
          <w:r>
            <w:rPr>
              <w:rFonts w:hint="eastAsia"/>
            </w:rPr>
            <w:t xml:space="preserve">　　</w:t>
          </w:r>
          <w:r w:rsidRPr="007A2098">
            <w:rPr>
              <w:rFonts w:asciiTheme="minorEastAsia" w:eastAsiaTheme="minorEastAsia" w:hAnsiTheme="minorEastAsia" w:hint="eastAsia"/>
            </w:rPr>
            <w:t>【</w:t>
          </w:r>
          <w:bookmarkStart w:id="8" w:name="ap_ename_title_c2"/>
          <w:r w:rsidRPr="007A2098">
            <w:rPr>
              <w:rFonts w:asciiTheme="minorEastAsia" w:eastAsiaTheme="minorEastAsia" w:hAnsiTheme="minorEastAsia"/>
            </w:rPr>
            <w:t>#ap_ename_title</w:t>
          </w:r>
          <w:r w:rsidRPr="007A2098">
            <w:rPr>
              <w:rFonts w:asciiTheme="minorEastAsia" w:eastAsiaTheme="minorEastAsia" w:hAnsiTheme="minorEastAsia" w:hint="eastAsia"/>
            </w:rPr>
            <w:t>_c2</w:t>
          </w:r>
          <w:r w:rsidRPr="007A2098">
            <w:rPr>
              <w:rFonts w:asciiTheme="minorEastAsia" w:eastAsiaTheme="minorEastAsia" w:hAnsiTheme="minorEastAsia"/>
            </w:rPr>
            <w:t>#</w:t>
          </w:r>
          <w:bookmarkEnd w:id="8"/>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9" w:name="ap_ename_c2"/>
          <w:r w:rsidRPr="005E2476">
            <w:rPr>
              <w:rFonts w:ascii="新細明體" w:hAnsi="新細明體"/>
            </w:rPr>
            <w:t>#ap_ename</w:t>
          </w:r>
          <w:r>
            <w:rPr>
              <w:rFonts w:ascii="新細明體" w:hAnsi="新細明體" w:hint="eastAsia"/>
            </w:rPr>
            <w:t>_c2</w:t>
          </w:r>
          <w:r w:rsidRPr="005E2476">
            <w:rPr>
              <w:rFonts w:ascii="新細明體" w:hAnsi="新細明體"/>
            </w:rPr>
            <w:t>#</w:t>
          </w:r>
          <w:bookmarkEnd w:id="9"/>
        </w:p>
        <w:p w:rsidR="009C1C4F" w:rsidRDefault="006A1563" w:rsidP="009C1C4F"/>
      </w:sdtContent>
    </w:sdt>
    <w:sdt>
      <w:sdtPr>
        <w:rPr>
          <w:rFonts w:ascii="新細明體" w:hAnsi="新細明體" w:hint="eastAsia"/>
        </w:rPr>
        <w:alias w:val="b_agent_c2"/>
        <w:tag w:val="b_agent_c2"/>
        <w:id w:val="7418271"/>
        <w:placeholder>
          <w:docPart w:val="8381B56E4AF84859B4995C05B3348E4E"/>
        </w:placeholder>
      </w:sdtPr>
      <w:sdtEndPr>
        <w:rPr>
          <w:rFonts w:ascii="Calibri" w:hAnsi="Calibri" w:hint="default"/>
        </w:rPr>
      </w:sdtEndPr>
      <w:sdtContent>
        <w:p w:rsidR="009C1C4F" w:rsidRDefault="009C1C4F" w:rsidP="009C1C4F">
          <w:pPr>
            <w:rPr>
              <w:rFonts w:ascii="新細明體" w:hAnsi="新細明體"/>
            </w:rPr>
          </w:pPr>
          <w:r>
            <w:rPr>
              <w:rFonts w:ascii="新細明體" w:hAnsi="新細明體" w:hint="eastAsia"/>
            </w:rPr>
            <w:t>【受讓人之代理人</w:t>
          </w:r>
          <w:bookmarkStart w:id="10" w:name="agt_num_c2"/>
          <w:r w:rsidRPr="00C43080">
            <w:rPr>
              <w:rFonts w:ascii="新細明體" w:hAnsi="新細明體"/>
            </w:rPr>
            <w:t>#</w:t>
          </w:r>
          <w:r>
            <w:rPr>
              <w:rFonts w:ascii="新細明體" w:hAnsi="新細明體" w:hint="eastAsia"/>
            </w:rPr>
            <w:t>agt</w:t>
          </w:r>
          <w:r w:rsidRPr="00C43080">
            <w:rPr>
              <w:rFonts w:ascii="新細明體" w:hAnsi="新細明體"/>
            </w:rPr>
            <w:t>_num</w:t>
          </w:r>
          <w:r>
            <w:rPr>
              <w:rFonts w:ascii="新細明體" w:hAnsi="新細明體" w:hint="eastAsia"/>
            </w:rPr>
            <w:t>_c2</w:t>
          </w:r>
          <w:r w:rsidRPr="00C43080">
            <w:rPr>
              <w:rFonts w:ascii="新細明體" w:hAnsi="新細明體"/>
            </w:rPr>
            <w:t>#</w:t>
          </w:r>
          <w:bookmarkEnd w:id="10"/>
          <w:r>
            <w:rPr>
              <w:rFonts w:ascii="新細明體" w:hAnsi="新細明體" w:hint="eastAsia"/>
            </w:rPr>
            <w:t>】</w:t>
          </w:r>
        </w:p>
        <w:p w:rsidR="009C1C4F" w:rsidRDefault="009C1C4F" w:rsidP="009C1C4F">
          <w:r>
            <w:rPr>
              <w:rFonts w:ascii="新細明體" w:hAnsi="新細明體" w:hint="eastAsia"/>
            </w:rPr>
            <w:t xml:space="preserve">　　【中文姓名】　　　　　　　</w:t>
          </w:r>
          <w:bookmarkStart w:id="11" w:name="agt_name_c2"/>
          <w:r>
            <w:rPr>
              <w:rFonts w:ascii="新細明體" w:hAnsi="新細明體" w:hint="eastAsia"/>
            </w:rPr>
            <w:t>#agt_name_c2#</w:t>
          </w:r>
          <w:bookmarkEnd w:id="11"/>
        </w:p>
        <w:p w:rsidR="009C1C4F" w:rsidRDefault="006A1563" w:rsidP="009C1C4F"/>
      </w:sdtContent>
    </w:sdt>
    <w:sdt>
      <w:sdtPr>
        <w:rPr>
          <w:rFonts w:ascii="新細明體" w:hAnsi="新細明體" w:hint="eastAsia"/>
        </w:rPr>
        <w:alias w:val="b_apply_c1"/>
        <w:tag w:val="b_apply_c1"/>
        <w:id w:val="7418299"/>
        <w:placeholder>
          <w:docPart w:val="0D82BDE6145F48E5BD057FC84434FA1F"/>
        </w:placeholder>
      </w:sdtPr>
      <w:sdtEndPr>
        <w:rPr>
          <w:rFonts w:ascii="Calibri" w:hAnsi="Calibri" w:hint="default"/>
        </w:rPr>
      </w:sdtEndPr>
      <w:sdtContent>
        <w:p w:rsidR="009C1C4F" w:rsidRDefault="009C1C4F" w:rsidP="009C1C4F">
          <w:pPr>
            <w:rPr>
              <w:rFonts w:ascii="新細明體" w:hAnsi="新細明體"/>
            </w:rPr>
          </w:pPr>
          <w:r>
            <w:rPr>
              <w:rFonts w:ascii="新細明體" w:hAnsi="新細明體" w:hint="eastAsia"/>
            </w:rPr>
            <w:t>【讓與人</w:t>
          </w:r>
          <w:bookmarkStart w:id="12" w:name="apply_num_c1"/>
          <w:r w:rsidRPr="00C43080">
            <w:rPr>
              <w:rFonts w:ascii="新細明體" w:hAnsi="新細明體"/>
            </w:rPr>
            <w:t>#apply_num</w:t>
          </w:r>
          <w:r>
            <w:rPr>
              <w:rFonts w:ascii="新細明體" w:hAnsi="新細明體" w:hint="eastAsia"/>
            </w:rPr>
            <w:t>_c1</w:t>
          </w:r>
          <w:r w:rsidRPr="00C43080">
            <w:rPr>
              <w:rFonts w:ascii="新細明體" w:hAnsi="新細明體"/>
            </w:rPr>
            <w:t>#</w:t>
          </w:r>
          <w:bookmarkEnd w:id="12"/>
          <w:r>
            <w:rPr>
              <w:rFonts w:ascii="新細明體" w:hAnsi="新細明體" w:hint="eastAsia"/>
            </w:rPr>
            <w:t>】</w:t>
          </w:r>
        </w:p>
        <w:p w:rsidR="009C1C4F" w:rsidRDefault="009C1C4F" w:rsidP="009C1C4F">
          <w:pPr>
            <w:overflowPunct w:val="0"/>
            <w:autoSpaceDE w:val="0"/>
            <w:autoSpaceDN w:val="0"/>
            <w:spacing w:line="360" w:lineRule="atLeast"/>
          </w:pPr>
          <w:r>
            <w:rPr>
              <w:rFonts w:ascii="新細明體" w:hAnsi="新細明體" w:hint="eastAsia"/>
            </w:rPr>
            <w:t xml:space="preserve">　　【國籍】　　　　　　　　</w:t>
          </w:r>
          <w:r w:rsidRPr="005E2476">
            <w:rPr>
              <w:rFonts w:asciiTheme="minorEastAsia" w:eastAsiaTheme="minorEastAsia" w:hAnsiTheme="minorEastAsia" w:hint="eastAsia"/>
            </w:rPr>
            <w:t xml:space="preserve">　</w:t>
          </w:r>
          <w:bookmarkStart w:id="13" w:name="ap_country_c1"/>
          <w:r w:rsidRPr="005E2476">
            <w:rPr>
              <w:rFonts w:asciiTheme="minorEastAsia" w:eastAsiaTheme="minorEastAsia" w:hAnsiTheme="minorEastAsia"/>
            </w:rPr>
            <w:t>#ap_country</w:t>
          </w:r>
          <w:r>
            <w:rPr>
              <w:rFonts w:asciiTheme="minorEastAsia" w:eastAsiaTheme="minorEastAsia" w:hAnsiTheme="minorEastAsia" w:hint="eastAsia"/>
            </w:rPr>
            <w:t>_c1</w:t>
          </w:r>
          <w:r w:rsidRPr="005E2476">
            <w:rPr>
              <w:rFonts w:asciiTheme="minorEastAsia" w:eastAsiaTheme="minorEastAsia" w:hAnsiTheme="minorEastAsia"/>
            </w:rPr>
            <w:t>#</w:t>
          </w:r>
          <w:bookmarkEnd w:id="13"/>
        </w:p>
        <w:p w:rsidR="009C1C4F" w:rsidRDefault="009C1C4F" w:rsidP="009C1C4F">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 xml:space="preserve">　【</w:t>
          </w:r>
          <w:bookmarkStart w:id="14" w:name="ap_cname_title_c1"/>
          <w:r w:rsidRPr="007A2098">
            <w:rPr>
              <w:rFonts w:asciiTheme="minorEastAsia" w:eastAsiaTheme="minorEastAsia" w:hAnsiTheme="minorEastAsia"/>
            </w:rPr>
            <w:t>#ap_cname_title</w:t>
          </w:r>
          <w:r w:rsidRPr="007A2098">
            <w:rPr>
              <w:rFonts w:asciiTheme="minorEastAsia" w:eastAsiaTheme="minorEastAsia" w:hAnsiTheme="minorEastAsia" w:hint="eastAsia"/>
            </w:rPr>
            <w:t>_c1</w:t>
          </w:r>
          <w:r w:rsidRPr="007A2098">
            <w:rPr>
              <w:rFonts w:asciiTheme="minorEastAsia" w:eastAsiaTheme="minorEastAsia" w:hAnsiTheme="minorEastAsia"/>
            </w:rPr>
            <w:t>#</w:t>
          </w:r>
          <w:bookmarkEnd w:id="14"/>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15" w:name="ap_cname_c1"/>
          <w:r w:rsidRPr="005E2476">
            <w:rPr>
              <w:rFonts w:ascii="新細明體" w:hAnsi="新細明體"/>
            </w:rPr>
            <w:t>#ap_cname</w:t>
          </w:r>
          <w:r>
            <w:rPr>
              <w:rFonts w:ascii="新細明體" w:hAnsi="新細明體" w:hint="eastAsia"/>
            </w:rPr>
            <w:t>_c1</w:t>
          </w:r>
          <w:r w:rsidRPr="005E2476">
            <w:rPr>
              <w:rFonts w:ascii="新細明體" w:hAnsi="新細明體"/>
            </w:rPr>
            <w:t>#</w:t>
          </w:r>
          <w:bookmarkEnd w:id="15"/>
        </w:p>
        <w:p w:rsidR="009C1C4F" w:rsidRDefault="009C1C4F" w:rsidP="009C1C4F">
          <w:r>
            <w:rPr>
              <w:rFonts w:hint="eastAsia"/>
            </w:rPr>
            <w:t xml:space="preserve">　</w:t>
          </w:r>
          <w:r w:rsidRPr="007A2098">
            <w:rPr>
              <w:rFonts w:asciiTheme="minorEastAsia" w:eastAsiaTheme="minorEastAsia" w:hAnsiTheme="minorEastAsia" w:hint="eastAsia"/>
            </w:rPr>
            <w:t xml:space="preserve">　【</w:t>
          </w:r>
          <w:bookmarkStart w:id="16" w:name="ap_ename_title_c1"/>
          <w:r w:rsidRPr="007A2098">
            <w:rPr>
              <w:rFonts w:asciiTheme="minorEastAsia" w:eastAsiaTheme="minorEastAsia" w:hAnsiTheme="minorEastAsia"/>
            </w:rPr>
            <w:t>#ap_ename_title</w:t>
          </w:r>
          <w:r w:rsidRPr="007A2098">
            <w:rPr>
              <w:rFonts w:asciiTheme="minorEastAsia" w:eastAsiaTheme="minorEastAsia" w:hAnsiTheme="minorEastAsia" w:hint="eastAsia"/>
            </w:rPr>
            <w:t>_c1</w:t>
          </w:r>
          <w:r w:rsidRPr="007A2098">
            <w:rPr>
              <w:rFonts w:asciiTheme="minorEastAsia" w:eastAsiaTheme="minorEastAsia" w:hAnsiTheme="minorEastAsia"/>
            </w:rPr>
            <w:t>#</w:t>
          </w:r>
          <w:bookmarkEnd w:id="16"/>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17" w:name="ap_ename_c1"/>
          <w:r w:rsidRPr="005E2476">
            <w:rPr>
              <w:rFonts w:ascii="新細明體" w:hAnsi="新細明體"/>
            </w:rPr>
            <w:t>#ap_ename</w:t>
          </w:r>
          <w:r>
            <w:rPr>
              <w:rFonts w:ascii="新細明體" w:hAnsi="新細明體" w:hint="eastAsia"/>
            </w:rPr>
            <w:t>_c1</w:t>
          </w:r>
          <w:r w:rsidRPr="005E2476">
            <w:rPr>
              <w:rFonts w:ascii="新細明體" w:hAnsi="新細明體"/>
            </w:rPr>
            <w:t>#</w:t>
          </w:r>
          <w:bookmarkEnd w:id="17"/>
        </w:p>
        <w:p w:rsidR="009C1C4F" w:rsidRDefault="006A1563" w:rsidP="009C1C4F"/>
      </w:sdtContent>
    </w:sdt>
    <w:sdt>
      <w:sdtPr>
        <w:rPr>
          <w:rFonts w:ascii="新細明體" w:hAnsi="新細明體" w:hint="eastAsia"/>
        </w:rPr>
        <w:alias w:val="b_agent_c1"/>
        <w:tag w:val="b_agent_c1"/>
        <w:id w:val="29828422"/>
        <w:placeholder>
          <w:docPart w:val="DefaultPlaceholder_22675703"/>
        </w:placeholder>
      </w:sdtPr>
      <w:sdtEndPr>
        <w:rPr>
          <w:rFonts w:ascii="Calibri" w:hAnsi="Calibri"/>
        </w:rPr>
      </w:sdtEndPr>
      <w:sdtContent>
        <w:p w:rsidR="009C1C4F" w:rsidRPr="009F10B6" w:rsidRDefault="009C1C4F" w:rsidP="009C1C4F">
          <w:pPr>
            <w:rPr>
              <w:rFonts w:ascii="新細明體" w:hAnsi="新細明體"/>
            </w:rPr>
          </w:pPr>
          <w:r>
            <w:rPr>
              <w:rFonts w:ascii="新細明體" w:hAnsi="新細明體" w:hint="eastAsia"/>
            </w:rPr>
            <w:t>【讓與人之代理人</w:t>
          </w:r>
          <w:bookmarkStart w:id="18" w:name="agt_num_c1"/>
          <w:r w:rsidRPr="00C43080">
            <w:rPr>
              <w:rFonts w:ascii="新細明體" w:hAnsi="新細明體"/>
            </w:rPr>
            <w:t>#</w:t>
          </w:r>
          <w:r>
            <w:rPr>
              <w:rFonts w:ascii="新細明體" w:hAnsi="新細明體" w:hint="eastAsia"/>
            </w:rPr>
            <w:t>agt</w:t>
          </w:r>
          <w:r w:rsidRPr="00C43080">
            <w:rPr>
              <w:rFonts w:ascii="新細明體" w:hAnsi="新細明體"/>
            </w:rPr>
            <w:t>_num</w:t>
          </w:r>
          <w:r>
            <w:rPr>
              <w:rFonts w:ascii="新細明體" w:hAnsi="新細明體" w:hint="eastAsia"/>
            </w:rPr>
            <w:t>_c1</w:t>
          </w:r>
          <w:r w:rsidRPr="00C43080">
            <w:rPr>
              <w:rFonts w:ascii="新細明體" w:hAnsi="新細明體"/>
            </w:rPr>
            <w:t>#</w:t>
          </w:r>
          <w:bookmarkEnd w:id="18"/>
          <w:r>
            <w:rPr>
              <w:rFonts w:ascii="新細明體" w:hAnsi="新細明體" w:hint="eastAsia"/>
            </w:rPr>
            <w:t>】</w:t>
          </w:r>
        </w:p>
        <w:p w:rsidR="009C1C4F" w:rsidRDefault="009C1C4F" w:rsidP="009C1C4F">
          <w:r>
            <w:rPr>
              <w:rFonts w:ascii="新細明體" w:hAnsi="新細明體" w:hint="eastAsia"/>
            </w:rPr>
            <w:t xml:space="preserve">　　【中文姓名】　　　　　　　</w:t>
          </w:r>
          <w:bookmarkStart w:id="19" w:name="agt_name_c1"/>
          <w:r>
            <w:rPr>
              <w:rFonts w:ascii="新細明體" w:hAnsi="新細明體" w:hint="eastAsia"/>
            </w:rPr>
            <w:t>#agt_name_c1#</w:t>
          </w:r>
          <w:bookmarkEnd w:id="19"/>
        </w:p>
        <w:p w:rsidR="00D90825" w:rsidRDefault="00293170" w:rsidP="00D90825">
          <w:pPr>
            <w:rPr>
              <w:rFonts w:hint="eastAsia"/>
            </w:rPr>
          </w:pPr>
        </w:p>
      </w:sdtContent>
    </w:sdt>
    <w:sdt>
      <w:sdtPr>
        <w:rPr>
          <w:rFonts w:ascii="新細明體" w:hAnsi="新細明體" w:hint="eastAsia"/>
        </w:rPr>
        <w:alias w:val="b_apply"/>
        <w:tag w:val="b_apply"/>
        <w:id w:val="7418368"/>
        <w:placeholder>
          <w:docPart w:val="DDA67B376DB54D0D8E4877B0ECEAC720"/>
        </w:placeholder>
      </w:sdtPr>
      <w:sdtEndPr>
        <w:rPr>
          <w:rFonts w:ascii="Calibri" w:hAnsi="Calibri"/>
        </w:rPr>
      </w:sdtEndPr>
      <w:sdtContent>
        <w:p w:rsidR="00293170" w:rsidRDefault="00293170" w:rsidP="00293170">
          <w:pPr>
            <w:pStyle w:val="ab"/>
            <w:overflowPunct w:val="0"/>
            <w:autoSpaceDE w:val="0"/>
            <w:autoSpaceDN w:val="0"/>
            <w:spacing w:line="360" w:lineRule="atLeast"/>
            <w:ind w:left="0"/>
          </w:pPr>
          <w:r>
            <w:rPr>
              <w:rFonts w:ascii="新細明體" w:hAnsi="新細明體" w:hint="eastAsia"/>
            </w:rPr>
            <w:t>【</w:t>
          </w:r>
          <w:bookmarkStart w:id="20" w:name="apply_type"/>
          <w:r>
            <w:rPr>
              <w:rFonts w:ascii="新細明體" w:hAnsi="新細明體" w:hint="eastAsia"/>
            </w:rPr>
            <w:t>#apply_type#</w:t>
          </w:r>
          <w:bookmarkStart w:id="21" w:name="apply_num"/>
          <w:bookmarkEnd w:id="20"/>
          <w:r w:rsidRPr="00C43080">
            <w:rPr>
              <w:rFonts w:ascii="新細明體" w:hAnsi="新細明體"/>
            </w:rPr>
            <w:t>#apply_num#</w:t>
          </w:r>
          <w:bookmarkEnd w:id="21"/>
          <w:r>
            <w:rPr>
              <w:rFonts w:ascii="新細明體" w:hAnsi="新細明體" w:hint="eastAsia"/>
            </w:rPr>
            <w:t>】</w:t>
          </w:r>
        </w:p>
        <w:p w:rsidR="00293170" w:rsidRDefault="00293170" w:rsidP="00293170">
          <w:pPr>
            <w:overflowPunct w:val="0"/>
            <w:autoSpaceDE w:val="0"/>
            <w:autoSpaceDN w:val="0"/>
            <w:spacing w:line="360" w:lineRule="atLeast"/>
          </w:pPr>
          <w:r>
            <w:rPr>
              <w:rFonts w:hint="eastAsia"/>
            </w:rPr>
            <w:t xml:space="preserve">　　【國籍】　　　　　　　　</w:t>
          </w:r>
          <w:r w:rsidRPr="005E2476">
            <w:rPr>
              <w:rFonts w:asciiTheme="minorEastAsia" w:eastAsiaTheme="minorEastAsia" w:hAnsiTheme="minorEastAsia" w:hint="eastAsia"/>
            </w:rPr>
            <w:t xml:space="preserve">　</w:t>
          </w:r>
          <w:bookmarkStart w:id="22" w:name="ap_country"/>
          <w:r w:rsidRPr="005E2476">
            <w:rPr>
              <w:rFonts w:asciiTheme="minorEastAsia" w:eastAsiaTheme="minorEastAsia" w:hAnsiTheme="minorEastAsia"/>
            </w:rPr>
            <w:t>#ap_country#</w:t>
          </w:r>
          <w:bookmarkEnd w:id="22"/>
        </w:p>
        <w:p w:rsidR="00293170" w:rsidRDefault="00293170" w:rsidP="00293170">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w:t>
          </w:r>
          <w:bookmarkStart w:id="23" w:name="ap_cname_title"/>
          <w:r w:rsidRPr="007A2098">
            <w:rPr>
              <w:rFonts w:asciiTheme="minorEastAsia" w:eastAsiaTheme="minorEastAsia" w:hAnsiTheme="minorEastAsia"/>
            </w:rPr>
            <w:t>#ap_cname_title#</w:t>
          </w:r>
          <w:bookmarkEnd w:id="23"/>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24" w:name="ap_cname"/>
          <w:r w:rsidRPr="005E2476">
            <w:rPr>
              <w:rFonts w:ascii="新細明體" w:hAnsi="新細明體"/>
            </w:rPr>
            <w:t>#ap_cname#</w:t>
          </w:r>
          <w:bookmarkEnd w:id="24"/>
        </w:p>
        <w:p w:rsidR="00293170" w:rsidRDefault="00293170" w:rsidP="00293170">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 xml:space="preserve">　【</w:t>
          </w:r>
          <w:bookmarkStart w:id="25" w:name="ap_ename_title"/>
          <w:r w:rsidRPr="007A2098">
            <w:rPr>
              <w:rFonts w:asciiTheme="minorEastAsia" w:eastAsiaTheme="minorEastAsia" w:hAnsiTheme="minorEastAsia"/>
            </w:rPr>
            <w:t>#ap_ename_title#</w:t>
          </w:r>
          <w:bookmarkEnd w:id="25"/>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26" w:name="ap_ename"/>
          <w:r w:rsidRPr="005E2476">
            <w:rPr>
              <w:rFonts w:ascii="新細明體" w:hAnsi="新細明體"/>
            </w:rPr>
            <w:t>#ap_ename#</w:t>
          </w:r>
          <w:bookmarkEnd w:id="26"/>
        </w:p>
        <w:p w:rsidR="00293170" w:rsidRDefault="00293170" w:rsidP="00293170">
          <w:pPr>
            <w:spacing w:line="360" w:lineRule="atLeast"/>
          </w:pPr>
        </w:p>
      </w:sdtContent>
    </w:sdt>
    <w:sdt>
      <w:sdtPr>
        <w:rPr>
          <w:rFonts w:ascii="Times New Roman" w:hAnsi="新細明體" w:hint="eastAsia"/>
        </w:rPr>
        <w:alias w:val="b_agent"/>
        <w:tag w:val="b_agent"/>
        <w:id w:val="31868495"/>
        <w:placeholder>
          <w:docPart w:val="47DD57F4A1574C22B39F92E61F3A24FD"/>
        </w:placeholder>
      </w:sdtPr>
      <w:sdtEndPr>
        <w:rPr>
          <w:rFonts w:ascii="Calibri" w:hAnsi="Calibri" w:hint="default"/>
        </w:rPr>
      </w:sdtEndPr>
      <w:sdtContent>
        <w:p w:rsidR="00293170" w:rsidRDefault="00293170" w:rsidP="00293170">
          <w:pPr>
            <w:pStyle w:val="ab"/>
            <w:spacing w:line="360" w:lineRule="atLeast"/>
            <w:ind w:left="0"/>
            <w:rPr>
              <w:rFonts w:ascii="新細明體" w:hAnsi="新細明體"/>
            </w:rPr>
          </w:pPr>
          <w:r>
            <w:rPr>
              <w:rFonts w:ascii="Times New Roman" w:hAnsi="新細明體" w:hint="eastAsia"/>
            </w:rPr>
            <w:t>【</w:t>
          </w:r>
          <w:bookmarkStart w:id="27" w:name="agt_type1"/>
          <w:r w:rsidRPr="006B1CC4">
            <w:rPr>
              <w:rFonts w:asciiTheme="minorEastAsia" w:eastAsiaTheme="minorEastAsia" w:hAnsiTheme="minorEastAsia" w:hint="eastAsia"/>
            </w:rPr>
            <w:t>#agt_type</w:t>
          </w:r>
          <w:r>
            <w:rPr>
              <w:rFonts w:asciiTheme="minorEastAsia" w:eastAsiaTheme="minorEastAsia" w:hAnsiTheme="minorEastAsia" w:hint="eastAsia"/>
            </w:rPr>
            <w:t>1</w:t>
          </w:r>
          <w:r w:rsidRPr="006B1CC4">
            <w:rPr>
              <w:rFonts w:asciiTheme="minorEastAsia" w:eastAsiaTheme="minorEastAsia" w:hAnsiTheme="minorEastAsia" w:hint="eastAsia"/>
            </w:rPr>
            <w:t>#</w:t>
          </w:r>
          <w:bookmarkEnd w:id="27"/>
          <w:r w:rsidRPr="006B1CC4">
            <w:rPr>
              <w:rFonts w:asciiTheme="minorEastAsia" w:eastAsiaTheme="minorEastAsia" w:hAnsiTheme="minorEastAsia" w:hint="eastAsia"/>
            </w:rPr>
            <w:t>之</w:t>
          </w:r>
          <w:r>
            <w:rPr>
              <w:rFonts w:ascii="Times New Roman" w:hAnsi="新細明體" w:hint="eastAsia"/>
            </w:rPr>
            <w:t>代理人</w:t>
          </w:r>
          <w:r>
            <w:rPr>
              <w:rFonts w:ascii="Times New Roman" w:hAnsi="新細明體" w:hint="eastAsia"/>
            </w:rPr>
            <w:t>1</w:t>
          </w:r>
          <w:r>
            <w:rPr>
              <w:rFonts w:ascii="Times New Roman" w:hAnsi="新細明體" w:hint="eastAsia"/>
            </w:rPr>
            <w:t>】</w:t>
          </w:r>
        </w:p>
        <w:p w:rsidR="00293170" w:rsidRDefault="00293170" w:rsidP="00293170">
          <w:pPr>
            <w:spacing w:line="360" w:lineRule="atLeast"/>
          </w:pPr>
          <w:r>
            <w:rPr>
              <w:rFonts w:ascii="Times New Roman" w:hint="eastAsia"/>
            </w:rPr>
            <w:t xml:space="preserve">　　【中文姓名】　　　　　　</w:t>
          </w:r>
          <w:r w:rsidRPr="005E2476">
            <w:rPr>
              <w:rFonts w:ascii="新細明體" w:hAnsi="新細明體" w:hint="eastAsia"/>
            </w:rPr>
            <w:t xml:space="preserve">　</w:t>
          </w:r>
          <w:bookmarkStart w:id="28" w:name="agt_name1"/>
          <w:r w:rsidRPr="005E2476">
            <w:rPr>
              <w:rFonts w:ascii="新細明體" w:hAnsi="新細明體"/>
            </w:rPr>
            <w:t>#agt_name1#</w:t>
          </w:r>
          <w:bookmarkEnd w:id="28"/>
        </w:p>
        <w:p w:rsidR="00293170" w:rsidRDefault="00293170" w:rsidP="00293170">
          <w:pPr>
            <w:spacing w:line="360" w:lineRule="atLeast"/>
          </w:pPr>
        </w:p>
        <w:p w:rsidR="00293170" w:rsidRDefault="00293170" w:rsidP="00293170">
          <w:pPr>
            <w:pStyle w:val="ab"/>
            <w:spacing w:line="360" w:lineRule="atLeast"/>
            <w:ind w:left="0"/>
            <w:rPr>
              <w:rFonts w:ascii="新細明體" w:hAnsi="新細明體"/>
            </w:rPr>
          </w:pPr>
          <w:r>
            <w:rPr>
              <w:rFonts w:ascii="Times New Roman" w:hAnsi="新細明體" w:hint="eastAsia"/>
            </w:rPr>
            <w:t>【</w:t>
          </w:r>
          <w:bookmarkStart w:id="29" w:name="agt_type2"/>
          <w:r w:rsidRPr="006B1CC4">
            <w:rPr>
              <w:rFonts w:asciiTheme="minorEastAsia" w:eastAsiaTheme="minorEastAsia" w:hAnsiTheme="minorEastAsia" w:hint="eastAsia"/>
            </w:rPr>
            <w:t>#agt_type2#</w:t>
          </w:r>
          <w:bookmarkEnd w:id="29"/>
          <w:r w:rsidRPr="006B1CC4">
            <w:rPr>
              <w:rFonts w:asciiTheme="minorEastAsia" w:eastAsiaTheme="minorEastAsia" w:hAnsiTheme="minorEastAsia" w:hint="eastAsia"/>
            </w:rPr>
            <w:t>之</w:t>
          </w:r>
          <w:r>
            <w:rPr>
              <w:rFonts w:ascii="Times New Roman" w:hAnsi="新細明體" w:hint="eastAsia"/>
            </w:rPr>
            <w:t>代理人</w:t>
          </w:r>
          <w:r>
            <w:rPr>
              <w:rFonts w:ascii="Times New Roman" w:hAnsi="新細明體" w:hint="eastAsia"/>
            </w:rPr>
            <w:t>2</w:t>
          </w:r>
          <w:r>
            <w:rPr>
              <w:rFonts w:ascii="Times New Roman" w:hAnsi="新細明體" w:hint="eastAsia"/>
            </w:rPr>
            <w:t>】</w:t>
          </w:r>
        </w:p>
        <w:p w:rsidR="00293170" w:rsidRDefault="00293170" w:rsidP="00293170">
          <w:pPr>
            <w:spacing w:line="360" w:lineRule="atLeast"/>
          </w:pPr>
          <w:r>
            <w:rPr>
              <w:rFonts w:ascii="Times New Roman" w:hint="eastAsia"/>
            </w:rPr>
            <w:t xml:space="preserve">　　【中文姓名】　　　　　　</w:t>
          </w:r>
          <w:r w:rsidRPr="005E2476">
            <w:rPr>
              <w:rFonts w:ascii="新細明體" w:hAnsi="新細明體" w:hint="eastAsia"/>
            </w:rPr>
            <w:t xml:space="preserve">　</w:t>
          </w:r>
          <w:bookmarkStart w:id="30" w:name="agt_name2"/>
          <w:r w:rsidRPr="005E2476">
            <w:rPr>
              <w:rFonts w:ascii="新細明體" w:hAnsi="新細明體"/>
            </w:rPr>
            <w:t>#agt_name2#</w:t>
          </w:r>
          <w:bookmarkEnd w:id="30"/>
        </w:p>
        <w:p w:rsidR="00293170" w:rsidRPr="00293170" w:rsidRDefault="00293170" w:rsidP="00293170">
          <w:pPr>
            <w:spacing w:line="360" w:lineRule="atLeast"/>
          </w:pPr>
        </w:p>
      </w:sdtContent>
    </w:sdt>
    <w:sdt>
      <w:sdtPr>
        <w:rPr>
          <w:rFonts w:ascii="新細明體" w:hAnsi="新細明體" w:hint="eastAsia"/>
          <w:color w:val="000000"/>
        </w:rPr>
        <w:alias w:val="b_content"/>
        <w:tag w:val="b_content"/>
        <w:id w:val="27809473"/>
        <w:placeholder>
          <w:docPart w:val="DefaultPlaceholder_22675703"/>
        </w:placeholder>
      </w:sdtPr>
      <w:sdtEndPr>
        <w:rPr>
          <w:rFonts w:ascii="Calibri" w:hAnsi="Calibri" w:hint="default"/>
        </w:rPr>
      </w:sdtEndPr>
      <w:sdtContent>
        <w:p w:rsidR="00D90825" w:rsidRPr="00301E6E" w:rsidRDefault="00D90825" w:rsidP="00D90825">
          <w:pPr>
            <w:rPr>
              <w:rFonts w:ascii="新細明體" w:hAnsi="新細明體"/>
              <w:color w:val="000000"/>
            </w:rPr>
          </w:pPr>
          <w:r w:rsidRPr="00301E6E">
            <w:rPr>
              <w:rFonts w:ascii="新細明體" w:hAnsi="新細明體" w:hint="eastAsia"/>
              <w:color w:val="000000"/>
            </w:rPr>
            <w:t xml:space="preserve">【申請內容】 </w:t>
          </w:r>
        </w:p>
        <w:p w:rsidR="00731EF6" w:rsidRPr="00301E6E" w:rsidRDefault="00467E48" w:rsidP="00F32D9E">
          <w:pPr>
            <w:rPr>
              <w:color w:val="000000"/>
            </w:rPr>
          </w:pPr>
          <w:r w:rsidRPr="00301E6E">
            <w:rPr>
              <w:rFonts w:hint="eastAsia"/>
              <w:color w:val="000000"/>
            </w:rPr>
            <w:t>讓與原因為「</w:t>
          </w:r>
          <w:r w:rsidR="007B2346" w:rsidRPr="00301E6E">
            <w:rPr>
              <w:rFonts w:hint="eastAsia"/>
              <w:color w:val="000000"/>
            </w:rPr>
            <w:t>公司併購</w:t>
          </w:r>
          <w:r w:rsidR="007B2346" w:rsidRPr="00301E6E">
            <w:rPr>
              <w:rFonts w:hint="eastAsia"/>
              <w:color w:val="000000"/>
            </w:rPr>
            <w:t>/</w:t>
          </w:r>
          <w:r w:rsidR="007B2346" w:rsidRPr="00301E6E">
            <w:rPr>
              <w:rFonts w:hint="eastAsia"/>
              <w:color w:val="000000"/>
            </w:rPr>
            <w:t>贈與</w:t>
          </w:r>
          <w:r w:rsidR="007B2346" w:rsidRPr="00301E6E">
            <w:rPr>
              <w:rFonts w:hint="eastAsia"/>
              <w:color w:val="000000"/>
            </w:rPr>
            <w:t>/</w:t>
          </w:r>
          <w:r w:rsidR="007B2346" w:rsidRPr="00301E6E">
            <w:rPr>
              <w:rFonts w:hint="eastAsia"/>
              <w:color w:val="000000"/>
            </w:rPr>
            <w:t>其他</w:t>
          </w:r>
          <w:r w:rsidR="007B2346" w:rsidRPr="00301E6E">
            <w:rPr>
              <w:rFonts w:hint="eastAsia"/>
              <w:color w:val="000000"/>
            </w:rPr>
            <w:t>(</w:t>
          </w:r>
          <w:r w:rsidR="007B2346" w:rsidRPr="00301E6E">
            <w:rPr>
              <w:rFonts w:hint="eastAsia"/>
              <w:color w:val="000000"/>
            </w:rPr>
            <w:t>應敘明</w:t>
          </w:r>
          <w:r w:rsidR="007B2346" w:rsidRPr="00301E6E">
            <w:rPr>
              <w:rFonts w:hint="eastAsia"/>
              <w:color w:val="000000"/>
            </w:rPr>
            <w:t>)</w:t>
          </w:r>
          <w:r w:rsidRPr="00301E6E">
            <w:rPr>
              <w:rFonts w:hint="eastAsia"/>
              <w:color w:val="000000"/>
            </w:rPr>
            <w:t>」。</w:t>
          </w:r>
        </w:p>
        <w:p w:rsidR="00731EF6" w:rsidRDefault="00731EF6" w:rsidP="00D90825">
          <w:pPr>
            <w:rPr>
              <w:color w:val="000000"/>
            </w:rPr>
          </w:pPr>
        </w:p>
        <w:p w:rsidR="00431A95" w:rsidRDefault="00431A95" w:rsidP="00431A95">
          <w:pPr>
            <w:pStyle w:val="p0"/>
            <w:autoSpaceDN w:val="0"/>
            <w:spacing w:line="360" w:lineRule="atLeast"/>
            <w:rPr>
              <w:sz w:val="24"/>
              <w:szCs w:val="24"/>
            </w:rPr>
          </w:pPr>
          <w:r>
            <w:rPr>
              <w:rFonts w:ascii="新細明體" w:hAnsi="新細明體" w:hint="eastAsia"/>
              <w:sz w:val="24"/>
              <w:szCs w:val="24"/>
            </w:rPr>
            <w:lastRenderedPageBreak/>
            <w:t>【同時辦理事項】</w:t>
          </w:r>
        </w:p>
        <w:p w:rsidR="00431A95" w:rsidRDefault="00431A95" w:rsidP="00431A95">
          <w:pPr>
            <w:pStyle w:val="p0"/>
            <w:autoSpaceDN w:val="0"/>
            <w:spacing w:line="360" w:lineRule="atLeast"/>
            <w:rPr>
              <w:sz w:val="24"/>
              <w:szCs w:val="24"/>
            </w:rPr>
          </w:pPr>
          <w:r>
            <w:rPr>
              <w:rFonts w:ascii="新細明體" w:hAnsi="新細明體" w:hint="eastAsia"/>
              <w:sz w:val="24"/>
              <w:szCs w:val="24"/>
            </w:rPr>
            <w:t xml:space="preserve">　　【變更專利權人之地址】　　</w:t>
          </w:r>
        </w:p>
        <w:p w:rsidR="00431A95" w:rsidRDefault="00431A95" w:rsidP="00431A95">
          <w:pPr>
            <w:pStyle w:val="p0"/>
            <w:autoSpaceDN w:val="0"/>
            <w:spacing w:line="360" w:lineRule="atLeast"/>
            <w:rPr>
              <w:sz w:val="24"/>
              <w:szCs w:val="24"/>
            </w:rPr>
          </w:pPr>
          <w:r>
            <w:rPr>
              <w:rFonts w:ascii="新細明體" w:hAnsi="新細明體" w:hint="eastAsia"/>
              <w:sz w:val="24"/>
              <w:szCs w:val="24"/>
            </w:rPr>
            <w:t xml:space="preserve">　　【變更專利權人之代理人】　</w:t>
          </w:r>
        </w:p>
        <w:p w:rsidR="00431A95" w:rsidRDefault="00431A95" w:rsidP="00431A95">
          <w:pPr>
            <w:pStyle w:val="p0"/>
            <w:autoSpaceDN w:val="0"/>
            <w:spacing w:line="360" w:lineRule="atLeast"/>
            <w:rPr>
              <w:sz w:val="24"/>
              <w:szCs w:val="24"/>
            </w:rPr>
          </w:pPr>
          <w:r>
            <w:rPr>
              <w:rFonts w:ascii="新細明體" w:hAnsi="新細明體" w:hint="eastAsia"/>
              <w:sz w:val="24"/>
              <w:szCs w:val="24"/>
            </w:rPr>
            <w:t xml:space="preserve">　　【變更專利權人之代表人】　</w:t>
          </w:r>
        </w:p>
        <w:p w:rsidR="00431A95" w:rsidRDefault="00431A95" w:rsidP="00431A95">
          <w:pPr>
            <w:pStyle w:val="p0"/>
            <w:autoSpaceDN w:val="0"/>
            <w:spacing w:line="360" w:lineRule="atLeast"/>
            <w:rPr>
              <w:sz w:val="24"/>
              <w:szCs w:val="24"/>
            </w:rPr>
          </w:pPr>
          <w:r>
            <w:rPr>
              <w:rFonts w:ascii="新細明體" w:hAnsi="新細明體" w:hint="eastAsia"/>
              <w:sz w:val="24"/>
              <w:szCs w:val="24"/>
            </w:rPr>
            <w:t xml:space="preserve">　　【變更專利權人之姓名或名稱】</w:t>
          </w:r>
        </w:p>
        <w:p w:rsidR="00431A95" w:rsidRDefault="00431A95" w:rsidP="00431A95">
          <w:pPr>
            <w:pStyle w:val="p0"/>
            <w:autoSpaceDN w:val="0"/>
            <w:spacing w:line="360" w:lineRule="atLeast"/>
            <w:rPr>
              <w:sz w:val="24"/>
              <w:szCs w:val="24"/>
            </w:rPr>
          </w:pPr>
          <w:r>
            <w:rPr>
              <w:rFonts w:ascii="新細明體" w:hAnsi="新細明體" w:hint="eastAsia"/>
              <w:sz w:val="24"/>
              <w:szCs w:val="24"/>
            </w:rPr>
            <w:t xml:space="preserve">　　【變更專利權人之簽章】　　</w:t>
          </w:r>
        </w:p>
        <w:p w:rsidR="00431A95" w:rsidRPr="00431A95" w:rsidRDefault="00431A95" w:rsidP="00D90825">
          <w:pPr>
            <w:rPr>
              <w:color w:val="000000"/>
            </w:rPr>
          </w:pPr>
        </w:p>
        <w:p w:rsidR="00D90825" w:rsidRPr="00301E6E" w:rsidRDefault="00D90825" w:rsidP="00D90825">
          <w:pPr>
            <w:rPr>
              <w:color w:val="000000"/>
            </w:rPr>
          </w:pPr>
          <w:r w:rsidRPr="00301E6E">
            <w:rPr>
              <w:rFonts w:ascii="新細明體" w:hAnsi="新細明體" w:hint="eastAsia"/>
              <w:color w:val="000000"/>
            </w:rPr>
            <w:t>【繳費資訊】</w:t>
          </w:r>
        </w:p>
        <w:p w:rsidR="00D90825" w:rsidRPr="00301E6E" w:rsidRDefault="00D90825" w:rsidP="00D90825">
          <w:pPr>
            <w:rPr>
              <w:color w:val="000000"/>
            </w:rPr>
          </w:pPr>
          <w:r w:rsidRPr="00301E6E">
            <w:rPr>
              <w:rFonts w:ascii="新細明體" w:hAnsi="新細明體" w:hint="eastAsia"/>
              <w:color w:val="000000"/>
            </w:rPr>
            <w:t xml:space="preserve">　　【繳費金額】　　　　　　　</w:t>
          </w:r>
        </w:p>
        <w:p w:rsidR="00D90825" w:rsidRPr="00301E6E" w:rsidRDefault="00D90825" w:rsidP="00D90825">
          <w:pPr>
            <w:rPr>
              <w:color w:val="000000"/>
            </w:rPr>
          </w:pPr>
          <w:r w:rsidRPr="00301E6E">
            <w:rPr>
              <w:rFonts w:ascii="新細明體" w:hAnsi="新細明體" w:hint="eastAsia"/>
              <w:color w:val="000000"/>
            </w:rPr>
            <w:t xml:space="preserve">　　【收據抬頭】　　　　　　　</w:t>
          </w:r>
          <w:bookmarkStart w:id="31" w:name="receipt_name"/>
          <w:r w:rsidR="009C1C4F" w:rsidRPr="005E2476">
            <w:rPr>
              <w:rFonts w:ascii="新細明體" w:hAnsi="新細明體" w:hint="eastAsia"/>
            </w:rPr>
            <w:t>#receipt_name#</w:t>
          </w:r>
          <w:bookmarkEnd w:id="31"/>
        </w:p>
        <w:p w:rsidR="00D90825" w:rsidRPr="00301E6E" w:rsidRDefault="006A1563" w:rsidP="00D90825">
          <w:pPr>
            <w:rPr>
              <w:color w:val="000000"/>
            </w:rPr>
          </w:pPr>
        </w:p>
      </w:sdtContent>
    </w:sdt>
    <w:sdt>
      <w:sdtPr>
        <w:rPr>
          <w:rFonts w:ascii="新細明體" w:hAnsi="新細明體" w:hint="eastAsia"/>
          <w:color w:val="000000"/>
        </w:rPr>
        <w:alias w:val="b_attach"/>
        <w:tag w:val="b_attach"/>
        <w:id w:val="27809474"/>
        <w:placeholder>
          <w:docPart w:val="DefaultPlaceholder_22675703"/>
        </w:placeholder>
      </w:sdtPr>
      <w:sdtEndPr>
        <w:rPr>
          <w:rFonts w:ascii="Calibri" w:hAnsi="Calibri" w:hint="default"/>
        </w:rPr>
      </w:sdtEndPr>
      <w:sdtContent>
        <w:p w:rsidR="00D90825" w:rsidRPr="00301E6E" w:rsidRDefault="00D90825" w:rsidP="00D90825">
          <w:pPr>
            <w:rPr>
              <w:color w:val="000000"/>
            </w:rPr>
          </w:pPr>
          <w:r w:rsidRPr="00301E6E">
            <w:rPr>
              <w:rFonts w:ascii="新細明體" w:hAnsi="新細明體" w:hint="eastAsia"/>
              <w:color w:val="000000"/>
            </w:rPr>
            <w:t>【附送書件】</w:t>
          </w:r>
        </w:p>
        <w:p w:rsidR="00D90825" w:rsidRPr="00301E6E" w:rsidRDefault="00D90825" w:rsidP="00D90825">
          <w:pPr>
            <w:rPr>
              <w:color w:val="000000"/>
            </w:rPr>
          </w:pPr>
          <w:r w:rsidRPr="00301E6E">
            <w:rPr>
              <w:rFonts w:ascii="新細明體" w:hAnsi="新細明體" w:hint="eastAsia"/>
              <w:color w:val="000000"/>
            </w:rPr>
            <w:t xml:space="preserve">　　【基本資料表】　　　　　　</w:t>
          </w:r>
          <w:r w:rsidR="009C1C4F" w:rsidRPr="008E60B0">
            <w:rPr>
              <w:rFonts w:ascii="新細明體" w:hAnsi="新細明體"/>
              <w:sz w:val="20"/>
              <w:szCs w:val="20"/>
            </w:rPr>
            <w:t>#seq#</w:t>
          </w:r>
          <w:r w:rsidR="009C1C4F" w:rsidRPr="008E60B0">
            <w:rPr>
              <w:rFonts w:ascii="新細明體" w:hAnsi="新細明體" w:hint="eastAsia"/>
              <w:sz w:val="20"/>
              <w:szCs w:val="20"/>
            </w:rPr>
            <w:t>-Contact.pdf</w:t>
          </w:r>
        </w:p>
        <w:p w:rsidR="00D90825" w:rsidRPr="00301E6E" w:rsidRDefault="00D90825" w:rsidP="00D90825">
          <w:pPr>
            <w:rPr>
              <w:rFonts w:ascii="新細明體" w:hAnsi="新細明體"/>
              <w:color w:val="000000"/>
            </w:rPr>
          </w:pPr>
          <w:r w:rsidRPr="00301E6E">
            <w:rPr>
              <w:rFonts w:ascii="新細明體" w:hAnsi="新細明體" w:hint="eastAsia"/>
              <w:color w:val="000000"/>
            </w:rPr>
            <w:t xml:space="preserve">　　【委任書】　　　　　　　　</w:t>
          </w:r>
          <w:r w:rsidR="009C1C4F" w:rsidRPr="008E60B0">
            <w:rPr>
              <w:rFonts w:ascii="新細明體" w:hAnsi="新細明體"/>
              <w:sz w:val="20"/>
              <w:szCs w:val="20"/>
            </w:rPr>
            <w:t>#seq#-PowerAttorney.pdf</w:t>
          </w:r>
        </w:p>
        <w:p w:rsidR="00B823A4" w:rsidRPr="00301E6E" w:rsidRDefault="00B823A4" w:rsidP="00B823A4">
          <w:r w:rsidRPr="00301E6E">
            <w:rPr>
              <w:rFonts w:ascii="新細明體" w:hAnsi="新細明體" w:hint="eastAsia"/>
            </w:rPr>
            <w:t xml:space="preserve">　　【讓與契約書或讓與證明文件】</w:t>
          </w:r>
          <w:r w:rsidR="009C1C4F" w:rsidRPr="00A06AAD">
            <w:rPr>
              <w:rFonts w:ascii="新細明體" w:hAnsi="新細明體" w:hint="eastAsia"/>
              <w:sz w:val="20"/>
              <w:szCs w:val="20"/>
            </w:rPr>
            <w:t>#seq#-</w:t>
          </w:r>
          <w:r w:rsidR="009C1C4F" w:rsidRPr="00A06AAD">
            <w:rPr>
              <w:rFonts w:ascii="新細明體" w:hAnsi="新細明體"/>
              <w:sz w:val="20"/>
              <w:szCs w:val="20"/>
            </w:rPr>
            <w:t>AssignmentContract.pdf</w:t>
          </w:r>
        </w:p>
        <w:p w:rsidR="00B823A4" w:rsidRPr="00301E6E" w:rsidRDefault="00B823A4" w:rsidP="00B823A4">
          <w:r w:rsidRPr="00301E6E">
            <w:rPr>
              <w:rFonts w:ascii="新細明體" w:hAnsi="新細明體" w:hint="eastAsia"/>
            </w:rPr>
            <w:t xml:space="preserve">　　【公司併購證明文件】　　　</w:t>
          </w:r>
          <w:r w:rsidR="009C1C4F" w:rsidRPr="00A06AAD">
            <w:rPr>
              <w:rFonts w:ascii="新細明體" w:hAnsi="新細明體" w:hint="eastAsia"/>
              <w:sz w:val="20"/>
              <w:szCs w:val="20"/>
            </w:rPr>
            <w:t>#seq#-</w:t>
          </w:r>
          <w:r w:rsidR="009C1C4F" w:rsidRPr="00A06AAD">
            <w:rPr>
              <w:rFonts w:ascii="新細明體" w:hAnsi="新細明體"/>
              <w:sz w:val="20"/>
              <w:szCs w:val="20"/>
            </w:rPr>
            <w:t>AbsorbCompany.pdf</w:t>
          </w:r>
        </w:p>
        <w:p w:rsidR="00B823A4" w:rsidRPr="00301E6E" w:rsidRDefault="00B823A4" w:rsidP="00B823A4">
          <w:pPr>
            <w:rPr>
              <w:rFonts w:ascii="新細明體" w:hAnsi="新細明體"/>
            </w:rPr>
          </w:pPr>
          <w:r w:rsidRPr="00301E6E">
            <w:rPr>
              <w:rFonts w:ascii="新細明體" w:hAnsi="新細明體" w:hint="eastAsia"/>
            </w:rPr>
            <w:t xml:space="preserve">　　【其他共有人之同意書】　　</w:t>
          </w:r>
          <w:r w:rsidR="009C1C4F" w:rsidRPr="00A06AAD">
            <w:rPr>
              <w:rFonts w:ascii="新細明體" w:hAnsi="新細明體" w:hint="eastAsia"/>
              <w:sz w:val="20"/>
              <w:szCs w:val="20"/>
            </w:rPr>
            <w:t>#seq#-</w:t>
          </w:r>
          <w:r w:rsidR="009C1C4F" w:rsidRPr="00A06AAD">
            <w:rPr>
              <w:rFonts w:ascii="新細明體" w:hAnsi="新細明體"/>
              <w:sz w:val="20"/>
              <w:szCs w:val="20"/>
            </w:rPr>
            <w:t>OtherConsent.pdf</w:t>
          </w:r>
        </w:p>
        <w:p w:rsidR="008C112A" w:rsidRPr="00301E6E" w:rsidRDefault="008C112A" w:rsidP="008C112A">
          <w:pPr>
            <w:rPr>
              <w:rFonts w:ascii="新細明體" w:hAnsi="新細明體"/>
            </w:rPr>
          </w:pPr>
          <w:r w:rsidRPr="00301E6E">
            <w:rPr>
              <w:rFonts w:ascii="新細明體" w:hAnsi="新細明體" w:hint="eastAsia"/>
            </w:rPr>
            <w:t xml:space="preserve">　　【稽徵機關核發證明書】　　</w:t>
          </w:r>
          <w:r w:rsidR="00694FFA" w:rsidRPr="00694FFA">
            <w:rPr>
              <w:rFonts w:ascii="新細明體" w:hAnsi="新細明體" w:hint="eastAsia"/>
              <w:sz w:val="20"/>
              <w:szCs w:val="20"/>
            </w:rPr>
            <w:t>#seq#-tax.pdf</w:t>
          </w:r>
        </w:p>
        <w:p w:rsidR="00F40A45" w:rsidRPr="00301E6E" w:rsidRDefault="00F40A45" w:rsidP="00F40A45">
          <w:pPr>
            <w:rPr>
              <w:rFonts w:ascii="新細明體" w:hAnsi="新細明體"/>
            </w:rPr>
          </w:pPr>
          <w:r w:rsidRPr="00301E6E">
            <w:rPr>
              <w:rFonts w:ascii="新細明體" w:hAnsi="新細明體" w:hint="eastAsia"/>
            </w:rPr>
            <w:t xml:space="preserve">　　【印鑑切結書】　　</w:t>
          </w:r>
          <w:r w:rsidR="00694FFA" w:rsidRPr="00301E6E">
            <w:rPr>
              <w:rFonts w:ascii="新細明體" w:hAnsi="新細明體" w:hint="eastAsia"/>
            </w:rPr>
            <w:t xml:space="preserve">　　　　</w:t>
          </w:r>
          <w:r w:rsidR="00694FFA" w:rsidRPr="00694FFA">
            <w:rPr>
              <w:rFonts w:ascii="新細明體" w:hAnsi="新細明體" w:hint="eastAsia"/>
              <w:sz w:val="20"/>
              <w:szCs w:val="20"/>
            </w:rPr>
            <w:t>#seq#-affidavit.pdf</w:t>
          </w:r>
        </w:p>
        <w:p w:rsidR="00D90825" w:rsidRPr="00301E6E" w:rsidRDefault="00D90825" w:rsidP="00D90825">
          <w:pPr>
            <w:rPr>
              <w:color w:val="000000"/>
            </w:rPr>
          </w:pPr>
          <w:r w:rsidRPr="00301E6E">
            <w:rPr>
              <w:rFonts w:ascii="新細明體" w:hAnsi="新細明體" w:hint="eastAsia"/>
              <w:color w:val="000000"/>
            </w:rPr>
            <w:t xml:space="preserve">　　【其他】</w:t>
          </w:r>
        </w:p>
        <w:p w:rsidR="00D90825" w:rsidRPr="00301E6E" w:rsidRDefault="00D90825" w:rsidP="00D90825">
          <w:pPr>
            <w:rPr>
              <w:color w:val="000000"/>
            </w:rPr>
          </w:pPr>
          <w:r w:rsidRPr="00301E6E">
            <w:rPr>
              <w:rFonts w:ascii="新細明體" w:hAnsi="新細明體" w:hint="eastAsia"/>
              <w:color w:val="000000"/>
            </w:rPr>
            <w:t xml:space="preserve">　　　【文件描述】　　　　　　</w:t>
          </w:r>
        </w:p>
        <w:p w:rsidR="00D90825" w:rsidRPr="00301E6E" w:rsidRDefault="00D90825" w:rsidP="00D90825">
          <w:pPr>
            <w:rPr>
              <w:color w:val="000000"/>
            </w:rPr>
          </w:pPr>
          <w:r w:rsidRPr="00301E6E">
            <w:rPr>
              <w:rFonts w:ascii="新細明體" w:hAnsi="新細明體" w:hint="eastAsia"/>
              <w:color w:val="000000"/>
            </w:rPr>
            <w:t xml:space="preserve">　　　【文件檔名】　　　　　　</w:t>
          </w:r>
        </w:p>
        <w:p w:rsidR="00D90825" w:rsidRPr="00301E6E" w:rsidRDefault="006A1563" w:rsidP="00D90825">
          <w:pPr>
            <w:rPr>
              <w:color w:val="000000"/>
            </w:rPr>
          </w:pPr>
        </w:p>
      </w:sdtContent>
    </w:sdt>
    <w:sdt>
      <w:sdtPr>
        <w:rPr>
          <w:rFonts w:ascii="新細明體" w:hAnsi="新細明體" w:hint="eastAsia"/>
          <w:color w:val="000000"/>
        </w:rPr>
        <w:alias w:val="b_sign"/>
        <w:tag w:val="b_sign"/>
        <w:id w:val="27809475"/>
        <w:placeholder>
          <w:docPart w:val="DefaultPlaceholder_22675703"/>
        </w:placeholder>
      </w:sdtPr>
      <w:sdtEndPr>
        <w:rPr>
          <w:rFonts w:hint="default"/>
        </w:rPr>
      </w:sdtEndPr>
      <w:sdtContent>
        <w:p w:rsidR="00A002D3" w:rsidRDefault="00A002D3" w:rsidP="00A002D3">
          <w:pPr>
            <w:rPr>
              <w:rFonts w:ascii="新細明體" w:hAnsi="新細明體"/>
              <w:color w:val="000000"/>
            </w:rPr>
          </w:pPr>
          <w:r>
            <w:rPr>
              <w:rFonts w:ascii="新細明體" w:hAnsi="新細明體" w:hint="eastAsia"/>
              <w:color w:val="000000"/>
            </w:rPr>
            <w:t>【本申請書所檢送之PDF檔或影像檔與原本或正本相同】</w:t>
          </w:r>
        </w:p>
        <w:p w:rsidR="00A002D3" w:rsidRDefault="00A002D3" w:rsidP="00A002D3">
          <w:r>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A002D3" w:rsidRDefault="006A1563" w:rsidP="00D90825">
          <w:pPr>
            <w:rPr>
              <w:rFonts w:ascii="新細明體" w:hAnsi="新細明體"/>
              <w:color w:val="000000"/>
            </w:rPr>
          </w:pPr>
        </w:p>
      </w:sdtContent>
    </w:sdt>
    <w:p w:rsidR="00A002D3" w:rsidRDefault="00A002D3" w:rsidP="009C1C4F">
      <w:pPr>
        <w:pStyle w:val="p0"/>
        <w:autoSpaceDN w:val="0"/>
        <w:spacing w:line="288" w:lineRule="auto"/>
        <w:rPr>
          <w:rFonts w:ascii="新細明體" w:hAnsi="新細明體"/>
          <w:color w:val="000000"/>
        </w:rPr>
      </w:pPr>
    </w:p>
    <w:sectPr w:rsidR="00A002D3" w:rsidSect="00B5771D">
      <w:footerReference w:type="default" r:id="rId8"/>
      <w:pgSz w:w="11906" w:h="16838" w:code="9"/>
      <w:pgMar w:top="1247" w:right="1134" w:bottom="1247"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F95" w:rsidRDefault="00772F95">
      <w:r>
        <w:separator/>
      </w:r>
    </w:p>
  </w:endnote>
  <w:endnote w:type="continuationSeparator" w:id="0">
    <w:p w:rsidR="00772F95" w:rsidRDefault="00772F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469" w:rsidRPr="005F5469" w:rsidRDefault="005F5469" w:rsidP="005F5469">
    <w:pPr>
      <w:pStyle w:val="a7"/>
      <w:jc w:val="center"/>
    </w:pPr>
    <w:r>
      <w:rPr>
        <w:rFonts w:hint="eastAsia"/>
      </w:rPr>
      <w:t>第</w:t>
    </w:r>
    <w:fldSimple w:instr="PAGE   \* MERGEFORMAT">
      <w:r w:rsidR="00293170" w:rsidRPr="00293170">
        <w:rPr>
          <w:noProof/>
          <w:lang w:val="zh-TW"/>
        </w:rPr>
        <w:t>1</w:t>
      </w:r>
    </w:fldSimple>
    <w:r>
      <w:rPr>
        <w:rFonts w:hint="eastAsia"/>
      </w:rPr>
      <w:t>頁，共</w:t>
    </w:r>
    <w:fldSimple w:instr=" SECTIONPAGES   \* MERGEFORMAT ">
      <w:r w:rsidR="00293170">
        <w:rPr>
          <w:noProof/>
        </w:rPr>
        <w:t>2</w:t>
      </w:r>
    </w:fldSimple>
    <w:r>
      <w:rPr>
        <w:rFonts w:hint="eastAsia"/>
      </w:rPr>
      <w:t>頁</w:t>
    </w:r>
    <w:r>
      <w:rPr>
        <w:rFonts w:hint="eastAsia"/>
      </w:rPr>
      <w:t>(</w:t>
    </w:r>
    <w:r w:rsidRPr="005F5469">
      <w:rPr>
        <w:rFonts w:hint="eastAsia"/>
      </w:rPr>
      <w:t>專利權讓與登記申請書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F95" w:rsidRDefault="00772F95">
      <w:r>
        <w:separator/>
      </w:r>
    </w:p>
  </w:footnote>
  <w:footnote w:type="continuationSeparator" w:id="0">
    <w:p w:rsidR="00772F95" w:rsidRDefault="00772F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8510C"/>
    <w:multiLevelType w:val="hybridMultilevel"/>
    <w:tmpl w:val="DDBADCD8"/>
    <w:lvl w:ilvl="0" w:tplc="3962ED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C7661B5"/>
    <w:multiLevelType w:val="hybridMultilevel"/>
    <w:tmpl w:val="625E4B96"/>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CA3330B"/>
    <w:multiLevelType w:val="hybridMultilevel"/>
    <w:tmpl w:val="110080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EFE7BB7"/>
    <w:multiLevelType w:val="hybridMultilevel"/>
    <w:tmpl w:val="1D48BEF2"/>
    <w:lvl w:ilvl="0" w:tplc="FCB6697C">
      <w:start w:val="1"/>
      <w:numFmt w:val="decimal"/>
      <w:lvlText w:val="%1."/>
      <w:lvlJc w:val="left"/>
      <w:pPr>
        <w:ind w:left="480" w:hanging="480"/>
      </w:pPr>
      <w:rPr>
        <w:rFonts w:ascii="新細明體" w:eastAsia="新細明體" w:hAnsi="新細明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379699C"/>
    <w:multiLevelType w:val="hybridMultilevel"/>
    <w:tmpl w:val="FC061D88"/>
    <w:lvl w:ilvl="0" w:tplc="AD7611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6F273B8"/>
    <w:multiLevelType w:val="hybridMultilevel"/>
    <w:tmpl w:val="21062B90"/>
    <w:lvl w:ilvl="0" w:tplc="F98E58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8CE6A3A"/>
    <w:multiLevelType w:val="hybridMultilevel"/>
    <w:tmpl w:val="60A61624"/>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71B2017F"/>
    <w:multiLevelType w:val="hybridMultilevel"/>
    <w:tmpl w:val="232A56A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7D9C2DB2"/>
    <w:multiLevelType w:val="hybridMultilevel"/>
    <w:tmpl w:val="09A8CA06"/>
    <w:lvl w:ilvl="0" w:tplc="15408C08">
      <w:start w:val="1"/>
      <w:numFmt w:val="decimal"/>
      <w:lvlText w:val="%1."/>
      <w:lvlJc w:val="left"/>
      <w:pPr>
        <w:ind w:left="360" w:hanging="360"/>
      </w:pPr>
      <w:rPr>
        <w:rFonts w:hint="default"/>
      </w:rPr>
    </w:lvl>
    <w:lvl w:ilvl="1" w:tplc="B87CF11C">
      <w:start w:val="1"/>
      <w:numFmt w:val="decimal"/>
      <w:lvlText w:val="(%2)"/>
      <w:lvlJc w:val="left"/>
      <w:pPr>
        <w:ind w:left="960" w:hanging="480"/>
      </w:pPr>
      <w:rPr>
        <w:rFonts w:hint="eastAsia"/>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formsDesign/>
  <w:attachedTemplate r:id="rId1"/>
  <w:defaultTabStop w:val="480"/>
  <w:noPunctuationKerning/>
  <w:characterSpacingControl w:val="compressPunctuation"/>
  <w:hdrShapeDefaults>
    <o:shapedefaults v:ext="edit" spidmax="12289"/>
  </w:hdrShapeDefaults>
  <w:footnotePr>
    <w:footnote w:id="-1"/>
    <w:footnote w:id="0"/>
  </w:footnotePr>
  <w:endnotePr>
    <w:endnote w:id="-1"/>
    <w:endnote w:id="0"/>
  </w:endnotePr>
  <w:compat>
    <w:useFELayout/>
  </w:compat>
  <w:rsids>
    <w:rsidRoot w:val="006E3BDE"/>
    <w:rsid w:val="0000299F"/>
    <w:rsid w:val="00015A9C"/>
    <w:rsid w:val="00056920"/>
    <w:rsid w:val="00057F34"/>
    <w:rsid w:val="00073E26"/>
    <w:rsid w:val="00080A20"/>
    <w:rsid w:val="000D33FD"/>
    <w:rsid w:val="00115535"/>
    <w:rsid w:val="00124F80"/>
    <w:rsid w:val="00127636"/>
    <w:rsid w:val="00171FAB"/>
    <w:rsid w:val="001A5B37"/>
    <w:rsid w:val="001C09C7"/>
    <w:rsid w:val="001D6356"/>
    <w:rsid w:val="001F3854"/>
    <w:rsid w:val="002267CB"/>
    <w:rsid w:val="0026568E"/>
    <w:rsid w:val="00287291"/>
    <w:rsid w:val="00293170"/>
    <w:rsid w:val="002C00F1"/>
    <w:rsid w:val="002F1D02"/>
    <w:rsid w:val="00301E6E"/>
    <w:rsid w:val="00310D0C"/>
    <w:rsid w:val="00353770"/>
    <w:rsid w:val="00355BD4"/>
    <w:rsid w:val="00397A9A"/>
    <w:rsid w:val="003A7784"/>
    <w:rsid w:val="003C42C8"/>
    <w:rsid w:val="00404A6E"/>
    <w:rsid w:val="0041178B"/>
    <w:rsid w:val="00422A88"/>
    <w:rsid w:val="00431A95"/>
    <w:rsid w:val="00467E48"/>
    <w:rsid w:val="00484245"/>
    <w:rsid w:val="004A357E"/>
    <w:rsid w:val="004D138F"/>
    <w:rsid w:val="004E378D"/>
    <w:rsid w:val="004F2944"/>
    <w:rsid w:val="00536DB0"/>
    <w:rsid w:val="00566D39"/>
    <w:rsid w:val="005940DE"/>
    <w:rsid w:val="005F5469"/>
    <w:rsid w:val="00694FFA"/>
    <w:rsid w:val="006A1563"/>
    <w:rsid w:val="006D3D7C"/>
    <w:rsid w:val="006E3BDE"/>
    <w:rsid w:val="00703C7F"/>
    <w:rsid w:val="007109F5"/>
    <w:rsid w:val="00731EF6"/>
    <w:rsid w:val="00752964"/>
    <w:rsid w:val="007671C0"/>
    <w:rsid w:val="00772F95"/>
    <w:rsid w:val="0079177D"/>
    <w:rsid w:val="007B2346"/>
    <w:rsid w:val="00823716"/>
    <w:rsid w:val="008331A6"/>
    <w:rsid w:val="008522F3"/>
    <w:rsid w:val="00862440"/>
    <w:rsid w:val="00883C6A"/>
    <w:rsid w:val="008B5B9B"/>
    <w:rsid w:val="008C112A"/>
    <w:rsid w:val="008C704A"/>
    <w:rsid w:val="008F5509"/>
    <w:rsid w:val="00917D11"/>
    <w:rsid w:val="00941DAF"/>
    <w:rsid w:val="009462FD"/>
    <w:rsid w:val="009908CB"/>
    <w:rsid w:val="009C1C4F"/>
    <w:rsid w:val="00A002D3"/>
    <w:rsid w:val="00A5126E"/>
    <w:rsid w:val="00A96285"/>
    <w:rsid w:val="00AD6CD5"/>
    <w:rsid w:val="00B44FC9"/>
    <w:rsid w:val="00B56A8C"/>
    <w:rsid w:val="00B56AF5"/>
    <w:rsid w:val="00B5771D"/>
    <w:rsid w:val="00B6765E"/>
    <w:rsid w:val="00B71C79"/>
    <w:rsid w:val="00B758DB"/>
    <w:rsid w:val="00B823A4"/>
    <w:rsid w:val="00B9596B"/>
    <w:rsid w:val="00BE50F5"/>
    <w:rsid w:val="00BF05F1"/>
    <w:rsid w:val="00C15159"/>
    <w:rsid w:val="00C245C0"/>
    <w:rsid w:val="00C26D0D"/>
    <w:rsid w:val="00C31414"/>
    <w:rsid w:val="00C4712E"/>
    <w:rsid w:val="00CD10D9"/>
    <w:rsid w:val="00D270E8"/>
    <w:rsid w:val="00D82F37"/>
    <w:rsid w:val="00D90825"/>
    <w:rsid w:val="00D974E4"/>
    <w:rsid w:val="00DB67C9"/>
    <w:rsid w:val="00E17711"/>
    <w:rsid w:val="00E249A3"/>
    <w:rsid w:val="00E25389"/>
    <w:rsid w:val="00E508BE"/>
    <w:rsid w:val="00E527F5"/>
    <w:rsid w:val="00E80671"/>
    <w:rsid w:val="00E95405"/>
    <w:rsid w:val="00E96246"/>
    <w:rsid w:val="00ED1C6D"/>
    <w:rsid w:val="00EF5CEA"/>
    <w:rsid w:val="00F14ACD"/>
    <w:rsid w:val="00F16DB7"/>
    <w:rsid w:val="00F32D9E"/>
    <w:rsid w:val="00F40A45"/>
    <w:rsid w:val="00F42173"/>
    <w:rsid w:val="00F5206C"/>
    <w:rsid w:val="00F71BEF"/>
    <w:rsid w:val="00FF3F7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5CEA"/>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EF5CEA"/>
    <w:rPr>
      <w:color w:val="0000FF"/>
      <w:u w:val="single"/>
    </w:rPr>
  </w:style>
  <w:style w:type="character" w:styleId="a4">
    <w:name w:val="FollowedHyperlink"/>
    <w:uiPriority w:val="99"/>
    <w:semiHidden/>
    <w:unhideWhenUsed/>
    <w:rsid w:val="00EF5CEA"/>
    <w:rPr>
      <w:color w:val="800080"/>
      <w:u w:val="single"/>
    </w:rPr>
  </w:style>
  <w:style w:type="paragraph" w:styleId="a5">
    <w:name w:val="header"/>
    <w:basedOn w:val="a"/>
    <w:link w:val="a6"/>
    <w:uiPriority w:val="99"/>
    <w:unhideWhenUsed/>
    <w:rsid w:val="00EF5CEA"/>
    <w:pPr>
      <w:snapToGrid w:val="0"/>
    </w:pPr>
    <w:rPr>
      <w:sz w:val="20"/>
      <w:szCs w:val="20"/>
    </w:rPr>
  </w:style>
  <w:style w:type="character" w:customStyle="1" w:styleId="a6">
    <w:name w:val="頁首 字元"/>
    <w:basedOn w:val="a0"/>
    <w:link w:val="a5"/>
    <w:uiPriority w:val="99"/>
    <w:locked/>
    <w:rsid w:val="00EF5CEA"/>
  </w:style>
  <w:style w:type="paragraph" w:styleId="a7">
    <w:name w:val="footer"/>
    <w:basedOn w:val="a"/>
    <w:link w:val="a8"/>
    <w:uiPriority w:val="99"/>
    <w:unhideWhenUsed/>
    <w:rsid w:val="00EF5CEA"/>
    <w:pPr>
      <w:snapToGrid w:val="0"/>
    </w:pPr>
    <w:rPr>
      <w:sz w:val="20"/>
      <w:szCs w:val="20"/>
    </w:rPr>
  </w:style>
  <w:style w:type="character" w:customStyle="1" w:styleId="a8">
    <w:name w:val="頁尾 字元"/>
    <w:basedOn w:val="a0"/>
    <w:link w:val="a7"/>
    <w:uiPriority w:val="99"/>
    <w:locked/>
    <w:rsid w:val="00EF5CEA"/>
  </w:style>
  <w:style w:type="paragraph" w:styleId="a9">
    <w:name w:val="Balloon Text"/>
    <w:basedOn w:val="a"/>
    <w:link w:val="aa"/>
    <w:uiPriority w:val="99"/>
    <w:semiHidden/>
    <w:unhideWhenUsed/>
    <w:rsid w:val="00EF5CEA"/>
    <w:rPr>
      <w:rFonts w:ascii="Cambria" w:hAnsi="Cambria"/>
      <w:sz w:val="18"/>
      <w:szCs w:val="18"/>
    </w:rPr>
  </w:style>
  <w:style w:type="character" w:customStyle="1" w:styleId="aa">
    <w:name w:val="註解方塊文字 字元"/>
    <w:link w:val="a9"/>
    <w:uiPriority w:val="99"/>
    <w:semiHidden/>
    <w:locked/>
    <w:rsid w:val="00EF5CEA"/>
    <w:rPr>
      <w:rFonts w:ascii="Cambria" w:hAnsi="Cambria" w:hint="default"/>
    </w:rPr>
  </w:style>
  <w:style w:type="paragraph" w:styleId="ab">
    <w:name w:val="List Paragraph"/>
    <w:basedOn w:val="a"/>
    <w:uiPriority w:val="34"/>
    <w:qFormat/>
    <w:rsid w:val="00EF5CEA"/>
    <w:pPr>
      <w:ind w:left="480"/>
    </w:pPr>
  </w:style>
  <w:style w:type="paragraph" w:customStyle="1" w:styleId="msochpdefault">
    <w:name w:val="msochpdefault"/>
    <w:basedOn w:val="a"/>
    <w:rsid w:val="00EF5CEA"/>
    <w:pPr>
      <w:spacing w:before="100" w:beforeAutospacing="1" w:after="100" w:afterAutospacing="1"/>
    </w:pPr>
    <w:rPr>
      <w:rFonts w:ascii="新細明體" w:hAnsi="新細明體"/>
      <w:sz w:val="20"/>
      <w:szCs w:val="20"/>
    </w:rPr>
  </w:style>
  <w:style w:type="character" w:customStyle="1" w:styleId="hps">
    <w:name w:val="hps"/>
    <w:basedOn w:val="a0"/>
    <w:rsid w:val="00EF5CEA"/>
  </w:style>
  <w:style w:type="paragraph" w:customStyle="1" w:styleId="p0">
    <w:name w:val="p0"/>
    <w:basedOn w:val="a"/>
    <w:rsid w:val="00F71BEF"/>
    <w:rPr>
      <w:rFonts w:ascii="Times New Roman" w:hAnsi="Times New Roman" w:cs="Times New Roman"/>
      <w:sz w:val="20"/>
      <w:szCs w:val="20"/>
    </w:rPr>
  </w:style>
  <w:style w:type="character" w:styleId="ac">
    <w:name w:val="Placeholder Text"/>
    <w:basedOn w:val="a0"/>
    <w:uiPriority w:val="99"/>
    <w:semiHidden/>
    <w:rsid w:val="009C1C4F"/>
    <w:rPr>
      <w:color w:val="808080"/>
    </w:rPr>
  </w:style>
</w:styles>
</file>

<file path=word/webSettings.xml><?xml version="1.0" encoding="utf-8"?>
<w:webSettings xmlns:r="http://schemas.openxmlformats.org/officeDocument/2006/relationships" xmlns:w="http://schemas.openxmlformats.org/wordprocessingml/2006/main">
  <w:divs>
    <w:div w:id="457382430">
      <w:bodyDiv w:val="1"/>
      <w:marLeft w:val="0"/>
      <w:marRight w:val="0"/>
      <w:marTop w:val="0"/>
      <w:marBottom w:val="0"/>
      <w:divBdr>
        <w:top w:val="none" w:sz="0" w:space="0" w:color="auto"/>
        <w:left w:val="none" w:sz="0" w:space="0" w:color="auto"/>
        <w:bottom w:val="none" w:sz="0" w:space="0" w:color="auto"/>
        <w:right w:val="none" w:sz="0" w:space="0" w:color="auto"/>
      </w:divBdr>
    </w:div>
    <w:div w:id="12987572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56%5b&#23560;&#31777;B%5d%5b&#23560;&#21033;&#27402;&#35731;&#33287;&#30331;&#35352;&#30003;&#35531;&#26360;%5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0548F98A1B4D1EB8CB7B96D400514A"/>
        <w:category>
          <w:name w:val="一般"/>
          <w:gallery w:val="placeholder"/>
        </w:category>
        <w:types>
          <w:type w:val="bbPlcHdr"/>
        </w:types>
        <w:behaviors>
          <w:behavior w:val="content"/>
        </w:behaviors>
        <w:guid w:val="{BCEA4632-1286-4ADF-8D6E-9C7DFF7CB3D0}"/>
      </w:docPartPr>
      <w:docPartBody>
        <w:p w:rsidR="00533927" w:rsidRDefault="00E435DE" w:rsidP="00E435DE">
          <w:pPr>
            <w:pStyle w:val="580548F98A1B4D1EB8CB7B96D400514A"/>
          </w:pPr>
          <w:r w:rsidRPr="00C10884">
            <w:rPr>
              <w:rStyle w:val="a3"/>
              <w:rFonts w:hint="eastAsia"/>
            </w:rPr>
            <w:t>按一下這裡以輸入文字。</w:t>
          </w:r>
        </w:p>
      </w:docPartBody>
    </w:docPart>
    <w:docPart>
      <w:docPartPr>
        <w:name w:val="8381B56E4AF84859B4995C05B3348E4E"/>
        <w:category>
          <w:name w:val="一般"/>
          <w:gallery w:val="placeholder"/>
        </w:category>
        <w:types>
          <w:type w:val="bbPlcHdr"/>
        </w:types>
        <w:behaviors>
          <w:behavior w:val="content"/>
        </w:behaviors>
        <w:guid w:val="{75EC8625-A79B-4362-B2D2-6143B1B0A229}"/>
      </w:docPartPr>
      <w:docPartBody>
        <w:p w:rsidR="00533927" w:rsidRDefault="00E435DE" w:rsidP="00E435DE">
          <w:pPr>
            <w:pStyle w:val="8381B56E4AF84859B4995C05B3348E4E"/>
          </w:pPr>
          <w:r w:rsidRPr="00C10884">
            <w:rPr>
              <w:rStyle w:val="a3"/>
              <w:rFonts w:hint="eastAsia"/>
            </w:rPr>
            <w:t>按一下這裡以輸入文字。</w:t>
          </w:r>
        </w:p>
      </w:docPartBody>
    </w:docPart>
    <w:docPart>
      <w:docPartPr>
        <w:name w:val="0D82BDE6145F48E5BD057FC84434FA1F"/>
        <w:category>
          <w:name w:val="一般"/>
          <w:gallery w:val="placeholder"/>
        </w:category>
        <w:types>
          <w:type w:val="bbPlcHdr"/>
        </w:types>
        <w:behaviors>
          <w:behavior w:val="content"/>
        </w:behaviors>
        <w:guid w:val="{D4911C7B-9221-468C-8041-F6ED2B8A5A9A}"/>
      </w:docPartPr>
      <w:docPartBody>
        <w:p w:rsidR="00533927" w:rsidRDefault="00E435DE" w:rsidP="00E435DE">
          <w:pPr>
            <w:pStyle w:val="0D82BDE6145F48E5BD057FC84434FA1F"/>
          </w:pPr>
          <w:r w:rsidRPr="00C10884">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CFA80D85-D529-4E45-8E19-20A637E5D0F3}"/>
      </w:docPartPr>
      <w:docPartBody>
        <w:p w:rsidR="00533927" w:rsidRDefault="00E435DE">
          <w:r w:rsidRPr="00D2311C">
            <w:rPr>
              <w:rStyle w:val="a3"/>
              <w:rFonts w:hint="eastAsia"/>
            </w:rPr>
            <w:t>按一下這裡以輸入文字。</w:t>
          </w:r>
        </w:p>
      </w:docPartBody>
    </w:docPart>
    <w:docPart>
      <w:docPartPr>
        <w:name w:val="DDA67B376DB54D0D8E4877B0ECEAC720"/>
        <w:category>
          <w:name w:val="一般"/>
          <w:gallery w:val="placeholder"/>
        </w:category>
        <w:types>
          <w:type w:val="bbPlcHdr"/>
        </w:types>
        <w:behaviors>
          <w:behavior w:val="content"/>
        </w:behaviors>
        <w:guid w:val="{3D5AC641-18A8-4BE7-992E-AE14CD467922}"/>
      </w:docPartPr>
      <w:docPartBody>
        <w:p w:rsidR="00000000" w:rsidRDefault="005E0231" w:rsidP="005E0231">
          <w:pPr>
            <w:pStyle w:val="DDA67B376DB54D0D8E4877B0ECEAC720"/>
          </w:pPr>
          <w:r w:rsidRPr="00C10884">
            <w:rPr>
              <w:rStyle w:val="a3"/>
              <w:rFonts w:hint="eastAsia"/>
            </w:rPr>
            <w:t>按一下這裡以輸入文字。</w:t>
          </w:r>
        </w:p>
      </w:docPartBody>
    </w:docPart>
    <w:docPart>
      <w:docPartPr>
        <w:name w:val="47DD57F4A1574C22B39F92E61F3A24FD"/>
        <w:category>
          <w:name w:val="一般"/>
          <w:gallery w:val="placeholder"/>
        </w:category>
        <w:types>
          <w:type w:val="bbPlcHdr"/>
        </w:types>
        <w:behaviors>
          <w:behavior w:val="content"/>
        </w:behaviors>
        <w:guid w:val="{0FCC1774-72B8-4B54-8170-1767B455341B}"/>
      </w:docPartPr>
      <w:docPartBody>
        <w:p w:rsidR="00000000" w:rsidRDefault="005E0231" w:rsidP="005E0231">
          <w:pPr>
            <w:pStyle w:val="47DD57F4A1574C22B39F92E61F3A24FD"/>
          </w:pPr>
          <w:r w:rsidRPr="007C54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435DE"/>
    <w:rsid w:val="00533927"/>
    <w:rsid w:val="005E0231"/>
    <w:rsid w:val="00E435D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92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5E0231"/>
    <w:rPr>
      <w:color w:val="808080"/>
    </w:rPr>
  </w:style>
  <w:style w:type="paragraph" w:customStyle="1" w:styleId="580548F98A1B4D1EB8CB7B96D400514A">
    <w:name w:val="580548F98A1B4D1EB8CB7B96D400514A"/>
    <w:rsid w:val="00E435DE"/>
    <w:pPr>
      <w:widowControl w:val="0"/>
    </w:pPr>
  </w:style>
  <w:style w:type="paragraph" w:customStyle="1" w:styleId="8381B56E4AF84859B4995C05B3348E4E">
    <w:name w:val="8381B56E4AF84859B4995C05B3348E4E"/>
    <w:rsid w:val="00E435DE"/>
    <w:pPr>
      <w:widowControl w:val="0"/>
    </w:pPr>
  </w:style>
  <w:style w:type="paragraph" w:customStyle="1" w:styleId="0D82BDE6145F48E5BD057FC84434FA1F">
    <w:name w:val="0D82BDE6145F48E5BD057FC84434FA1F"/>
    <w:rsid w:val="00E435DE"/>
    <w:pPr>
      <w:widowControl w:val="0"/>
    </w:pPr>
  </w:style>
  <w:style w:type="paragraph" w:customStyle="1" w:styleId="091E318E13744404AEDE15C16BA9E31D">
    <w:name w:val="091E318E13744404AEDE15C16BA9E31D"/>
    <w:rsid w:val="00E435DE"/>
    <w:pPr>
      <w:widowControl w:val="0"/>
    </w:pPr>
  </w:style>
  <w:style w:type="paragraph" w:customStyle="1" w:styleId="DDA67B376DB54D0D8E4877B0ECEAC720">
    <w:name w:val="DDA67B376DB54D0D8E4877B0ECEAC720"/>
    <w:rsid w:val="005E0231"/>
    <w:pPr>
      <w:widowControl w:val="0"/>
    </w:pPr>
  </w:style>
  <w:style w:type="paragraph" w:customStyle="1" w:styleId="47DD57F4A1574C22B39F92E61F3A24FD">
    <w:name w:val="47DD57F4A1574C22B39F92E61F3A24FD"/>
    <w:rsid w:val="005E023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1EB58-8C89-42D8-8B2B-8AFE7688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56[專簡B][專利權讓與登記申請書].dot</Template>
  <TotalTime>10</TotalTime>
  <Pages>2</Pages>
  <Words>527</Words>
  <Characters>865</Characters>
  <Application>Microsoft Office Word</Application>
  <DocSecurity>0</DocSecurity>
  <Lines>7</Lines>
  <Paragraphs>2</Paragraphs>
  <ScaleCrop>false</ScaleCrop>
  <Company>聖島國際專利商標聯合事務所</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7</cp:revision>
  <cp:lastPrinted>2015-02-02T01:28:00Z</cp:lastPrinted>
  <dcterms:created xsi:type="dcterms:W3CDTF">2018-06-12T01:40:00Z</dcterms:created>
  <dcterms:modified xsi:type="dcterms:W3CDTF">2018-06-14T08:54:00Z</dcterms:modified>
</cp:coreProperties>
</file>