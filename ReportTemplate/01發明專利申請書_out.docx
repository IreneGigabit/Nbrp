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A5" w:rsidRDefault="00CD5BA5">
      <w:pPr>
        <w:overflowPunct w:val="0"/>
        <w:autoSpaceDE w:val="0"/>
        <w:autoSpaceDN w:val="0"/>
        <w:spacing w:line="360" w:lineRule="atLeast"/>
        <w:jc w:val="center"/>
        <w:rPr>
          <w:sz w:val="44"/>
          <w:szCs w:val="44"/>
        </w:rPr>
      </w:pPr>
      <w:r>
        <w:rPr>
          <w:rFonts w:hint="eastAsia" w:ascii="新細明體" w:hAnsi="新細明體"/>
          <w:sz w:val="44"/>
          <w:szCs w:val="44"/>
        </w:rPr>
        <w:t>【發明專利申請書】</w:t>
      </w:r>
    </w:p>
    <w:p w:rsidR="00CD5BA5" w:rsidRDefault="00CD5BA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CD5BA5" w:rsidRDefault="00CD5BA5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【案由】　　　　　　　　　　　</w:t>
      </w:r>
      <w:r>
        <w:rPr>
          <w:rFonts w:ascii="新細明體" w:hAnsi="新細明體" w:cs="Times New Roman"/>
        </w:rPr>
        <w:t>10000</w:t>
      </w:r>
    </w:p>
    <w:p w:rsidR="00CD5BA5" w:rsidRDefault="00CD5BA5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【一併申請實體審查】　　　　　</w:t>
      </w:r>
      <w:r w:rsidRPr="009E17E9">
        <w:rPr>
          <w:rFonts w:ascii="新細明體" w:hAnsi="新細明體"/>
        </w:rPr>
        <w:t>否</w:t>
      </w:r>
    </w:p>
    <w:p w:rsidR="00CD5BA5" w:rsidRDefault="00CD5BA5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【事務所或申請人案件編號】　　</w:t>
      </w:r>
      <w:bookmarkStart w:name="seq" w:id="1"/>
      <w:r w:rsidRPr="009E17E9">
        <w:rPr>
          <w:rFonts w:ascii="新細明體" w:hAnsi="新細明體"/>
        </w:rPr>
        <w:t>#seq#</w:t>
      </w:r>
      <w:bookmarkEnd w:id="1"/>
    </w:p>
    <w:p w:rsidR="00CD5BA5" w:rsidRDefault="00CD5BA5">
      <w:pPr>
        <w:overflowPunct w:val="0"/>
        <w:autoSpaceDE w:val="0"/>
        <w:autoSpaceDN w:val="0"/>
        <w:spacing w:line="360" w:lineRule="atLeast"/>
      </w:pPr>
    </w:p>
    <w:p w:rsidR="00CD5BA5" w:rsidRDefault="00CD5BA5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【中文發明名稱】　　　　　　　</w:t>
      </w:r>
      <w:bookmarkStart w:name="cappl_name" w:id="2"/>
      <w:r w:rsidRPr="009E17E9">
        <w:rPr>
          <w:rFonts w:ascii="新細明體" w:hAnsi="新細明體"/>
        </w:rPr>
        <w:t>#cappl_name#</w:t>
      </w:r>
      <w:bookmarkEnd w:id="2"/>
    </w:p>
    <w:p w:rsidR="00CD5BA5" w:rsidRDefault="00CD5BA5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【英文發明名稱】　　　　　　　</w:t>
      </w:r>
      <w:bookmarkStart w:name="eappl_name" w:id="3"/>
      <w:r w:rsidRPr="009E17E9">
        <w:rPr>
          <w:rFonts w:ascii="新細明體" w:hAnsi="新細明體"/>
        </w:rPr>
        <w:t>#eappl_name#</w:t>
      </w:r>
      <w:bookmarkEnd w:id="3"/>
    </w:p>
    <w:p w:rsidR="00C667B1" w:rsidRDefault="00CD5BA5">
      <w:pPr>
        <w:overflowPunct w:val="0"/>
        <w:autoSpaceDE w:val="0"/>
        <w:autoSpaceDN w:val="0"/>
        <w:spacing w:line="360" w:lineRule="atLeast"/>
      </w:pPr>
      <w:r>
        <w:rPr>
          <w:rFonts w:ascii="Times New Roman" w:hAnsi="Times New Roman" w:cs="Times New Roman"/>
        </w:rPr>
        <w:t> </w:t>
      </w:r>
    </w:p>
    <w:p>
      <w:r>
        <w:drawing>
          <wp:inline distT="0" distB="0" distL="0" distR="0">
            <wp:extent cx="1801368" cy="1801368"/>
            <wp:effectExtent l="0" t="0" r="0" b="0"/>
            <wp:docPr id="1" name="IMG_86d00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Cat\Documents\Visual Studio 2015\Projects\Nbrp\ReportTemplate\66824.jpg"/>
                    <pic:cNvPicPr/>
                  </pic:nvPicPr>
                  <pic:blipFill>
                    <a:blip r:embed="R31e0009d995b45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3C" w:rsidRDefault="00E36D3C">
      <w:r>
        <w:separator/>
      </w:r>
    </w:p>
  </w:endnote>
  <w:endnote w:type="continuationSeparator" w:id="1">
    <w:p w:rsidR="00E36D3C" w:rsidRDefault="00E36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758" w:rsidRPr="009E7758" w:rsidRDefault="009E7758" w:rsidP="009E7758">
    <w:pPr>
      <w:pStyle w:val="a7"/>
      <w:jc w:val="center"/>
    </w:pPr>
    <w:r>
      <w:rPr>
        <w:rFonts w:hint="eastAsia"/>
      </w:rPr>
      <w:t>第</w:t>
    </w:r>
    <w:fldSimple w:instr=" PAGE   \* MERGEFORMAT ">
      <w:r w:rsidR="00F8527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F8527D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發明專利申請書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3C" w:rsidRDefault="00E36D3C">
      <w:r>
        <w:separator/>
      </w:r>
    </w:p>
  </w:footnote>
  <w:footnote w:type="continuationSeparator" w:id="1">
    <w:p w:rsidR="00E36D3C" w:rsidRDefault="00E36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6AB5"/>
    <w:rsid w:val="00043D6F"/>
    <w:rsid w:val="000A4914"/>
    <w:rsid w:val="000E3758"/>
    <w:rsid w:val="001002FE"/>
    <w:rsid w:val="0013617C"/>
    <w:rsid w:val="00156AB5"/>
    <w:rsid w:val="001D092C"/>
    <w:rsid w:val="002466D9"/>
    <w:rsid w:val="002473B6"/>
    <w:rsid w:val="002528C6"/>
    <w:rsid w:val="002B6583"/>
    <w:rsid w:val="002F341C"/>
    <w:rsid w:val="003009E6"/>
    <w:rsid w:val="003527BF"/>
    <w:rsid w:val="003D17E2"/>
    <w:rsid w:val="003E1CFC"/>
    <w:rsid w:val="003F33A6"/>
    <w:rsid w:val="00457CA0"/>
    <w:rsid w:val="00475F1A"/>
    <w:rsid w:val="004B067C"/>
    <w:rsid w:val="004C235D"/>
    <w:rsid w:val="005B309B"/>
    <w:rsid w:val="006572AB"/>
    <w:rsid w:val="00665420"/>
    <w:rsid w:val="00673571"/>
    <w:rsid w:val="006D3898"/>
    <w:rsid w:val="006F236F"/>
    <w:rsid w:val="007823DA"/>
    <w:rsid w:val="007A0D3D"/>
    <w:rsid w:val="007E049D"/>
    <w:rsid w:val="00875456"/>
    <w:rsid w:val="00917FA5"/>
    <w:rsid w:val="009274E7"/>
    <w:rsid w:val="009421A3"/>
    <w:rsid w:val="0099375A"/>
    <w:rsid w:val="009E17E9"/>
    <w:rsid w:val="009E7758"/>
    <w:rsid w:val="00A27E01"/>
    <w:rsid w:val="00A65892"/>
    <w:rsid w:val="00A90AB5"/>
    <w:rsid w:val="00AC36A8"/>
    <w:rsid w:val="00BA611D"/>
    <w:rsid w:val="00BB02D4"/>
    <w:rsid w:val="00BF6D4A"/>
    <w:rsid w:val="00C43080"/>
    <w:rsid w:val="00C63BE3"/>
    <w:rsid w:val="00C667B1"/>
    <w:rsid w:val="00CD5BA5"/>
    <w:rsid w:val="00CE6C48"/>
    <w:rsid w:val="00DB74E7"/>
    <w:rsid w:val="00DC5224"/>
    <w:rsid w:val="00E11582"/>
    <w:rsid w:val="00E17C86"/>
    <w:rsid w:val="00E36D3C"/>
    <w:rsid w:val="00E868D6"/>
    <w:rsid w:val="00EF1125"/>
    <w:rsid w:val="00F26DAF"/>
    <w:rsid w:val="00F8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9421A3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  <w:style w:type="character" w:styleId="ad">
    <w:name w:val="Placeholder Text"/>
    <w:basedOn w:val="a0"/>
    <w:rsid w:val="00DB74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15F95C0-73A9-4476-8FA7-B9D52F6EB964}"/>
      </w:docPartPr>
      <w:docPartBody>
        <w:p w:rsidR="002303B4" w:rsidRDefault="00193C90">
          <w:r w:rsidRPr="009156A3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3C90"/>
    <w:rsid w:val="00193C90"/>
    <w:rsid w:val="002303B4"/>
    <w:rsid w:val="00332C49"/>
    <w:rsid w:val="00491798"/>
    <w:rsid w:val="007B4473"/>
    <w:rsid w:val="00B9736B"/>
    <w:rsid w:val="00E0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3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193C9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9</TotalTime>
  <Pages>3</Pages>
  <Words>333</Words>
  <Characters>1903</Characters>
  <Application>Microsoft Office Word</Application>
  <DocSecurity>0</DocSecurity>
  <Lines>15</Lines>
  <Paragraphs>4</Paragraphs>
  <ScaleCrop>false</ScaleCrop>
  <Company>聖島國際專利商標聯合事務所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Windows 使用者</cp:lastModifiedBy>
  <cp:revision>7</cp:revision>
  <dcterms:created xsi:type="dcterms:W3CDTF">2018-01-14T05:50:00Z</dcterms:created>
  <dcterms:modified xsi:type="dcterms:W3CDTF">2018-01-14T06:56:00Z</dcterms:modified>
</cp:coreProperties>
</file>